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D9" w:rsidRDefault="00DC72B9" w:rsidP="00883CD9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C56045B97F414D1D852D9A40151412D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783D5F">
            <w:t xml:space="preserve">Golbazar, Siraha </w:t>
          </w:r>
        </w:sdtContent>
      </w:sdt>
    </w:p>
    <w:p w:rsidR="005D63C4" w:rsidRDefault="00883CD9" w:rsidP="00883CD9">
      <w:pPr>
        <w:pStyle w:val="ContactInfo"/>
      </w:pPr>
      <w:r>
        <w:t xml:space="preserve"> </w:t>
      </w:r>
      <w:r w:rsidR="00783D5F">
        <w:t>986-150-9099 </w:t>
      </w:r>
    </w:p>
    <w:sdt>
      <w:sdtPr>
        <w:rPr>
          <w:rFonts w:ascii="Helvetica" w:hAnsi="Helvetica" w:cs="Helvetica"/>
          <w:color w:val="555555"/>
          <w:sz w:val="19"/>
          <w:szCs w:val="19"/>
          <w:shd w:val="clear" w:color="auto" w:fill="FFFFFF"/>
        </w:rPr>
        <w:alias w:val="Email"/>
        <w:tag w:val=""/>
        <w:id w:val="1889536063"/>
        <w:placeholder>
          <w:docPart w:val="5BE788DE84584B229D129A152F00124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:rsidR="005D63C4" w:rsidRPr="00303BFB" w:rsidRDefault="00783D5F">
          <w:pPr>
            <w:pStyle w:val="ContactInfo"/>
            <w:rPr>
              <w:rStyle w:val="Emphasis"/>
              <w:color w:val="auto"/>
            </w:rPr>
          </w:pPr>
          <w:r>
            <w:rPr>
              <w:rFonts w:ascii="Helvetica" w:hAnsi="Helvetica" w:cs="Helvetica"/>
              <w:color w:val="555555"/>
              <w:sz w:val="19"/>
              <w:szCs w:val="19"/>
              <w:shd w:val="clear" w:color="auto" w:fill="FFFFFF"/>
            </w:rPr>
            <w:t xml:space="preserve"> </w:t>
          </w:r>
          <w:r w:rsidRPr="00783D5F">
            <w:rPr>
              <w:rFonts w:ascii="Helvetica" w:hAnsi="Helvetica" w:cs="Helvetica"/>
              <w:color w:val="555555"/>
              <w:sz w:val="19"/>
              <w:szCs w:val="19"/>
              <w:shd w:val="clear" w:color="auto" w:fill="FFFFFF"/>
            </w:rPr>
            <w:t>nikita.lama555@gmail.com</w:t>
          </w:r>
        </w:p>
      </w:sdtContent>
    </w:sdt>
    <w:p w:rsidR="005D63C4" w:rsidRDefault="00DC72B9" w:rsidP="00043F9F">
      <w:pPr>
        <w:pStyle w:val="Name"/>
        <w:tabs>
          <w:tab w:val="left" w:pos="8370"/>
        </w:tabs>
      </w:pPr>
      <w:sdt>
        <w:sdtPr>
          <w:alias w:val="Your Name"/>
          <w:tag w:val=""/>
          <w:id w:val="1197042864"/>
          <w:placeholder>
            <w:docPart w:val="6D052BE834C342E1A6AC84C64407234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3D5F">
            <w:t>NIKITA LAMA</w:t>
          </w:r>
        </w:sdtContent>
      </w:sdt>
      <w:r w:rsidR="00043F9F">
        <w:tab/>
      </w:r>
    </w:p>
    <w:tbl>
      <w:tblPr>
        <w:tblStyle w:val="ResumeTable"/>
        <w:tblW w:w="5005" w:type="pct"/>
        <w:tblLook w:val="04A0" w:firstRow="1" w:lastRow="0" w:firstColumn="1" w:lastColumn="0" w:noHBand="0" w:noVBand="1"/>
        <w:tblDescription w:val="Resume"/>
      </w:tblPr>
      <w:tblGrid>
        <w:gridCol w:w="1718"/>
        <w:gridCol w:w="455"/>
        <w:gridCol w:w="7917"/>
      </w:tblGrid>
      <w:tr w:rsidR="005D63C4" w:rsidTr="00CC0D29">
        <w:trPr>
          <w:trHeight w:val="1224"/>
        </w:trPr>
        <w:tc>
          <w:tcPr>
            <w:tcW w:w="1718" w:type="dxa"/>
          </w:tcPr>
          <w:p w:rsidR="005D63C4" w:rsidRDefault="00EC2521">
            <w:pPr>
              <w:pStyle w:val="Heading1"/>
            </w:pPr>
            <w:r>
              <w:t>Objective</w:t>
            </w:r>
          </w:p>
        </w:tc>
        <w:tc>
          <w:tcPr>
            <w:tcW w:w="455" w:type="dxa"/>
          </w:tcPr>
          <w:p w:rsidR="005D63C4" w:rsidRDefault="005D63C4"/>
        </w:tc>
        <w:tc>
          <w:tcPr>
            <w:tcW w:w="7918" w:type="dxa"/>
          </w:tcPr>
          <w:p w:rsidR="005D63C4" w:rsidRPr="00536CDC" w:rsidRDefault="00523BF5" w:rsidP="00536CDC">
            <w:pPr>
              <w:pStyle w:val="ResumeText"/>
              <w:spacing w:line="276" w:lineRule="auto"/>
            </w:pPr>
            <w:r>
              <w:t>D</w:t>
            </w:r>
            <w:r w:rsidRPr="00523BF5">
              <w:t>esi</w:t>
            </w:r>
            <w:r>
              <w:t>gning is an art to express your</w:t>
            </w:r>
            <w:r w:rsidRPr="00523BF5">
              <w:t>self</w:t>
            </w:r>
            <w:r>
              <w:t>. Design is an intermediary between information and understanding.</w:t>
            </w:r>
            <w:r w:rsidR="008233D8">
              <w:t xml:space="preserve"> My objective is to express my design to the world.</w:t>
            </w:r>
          </w:p>
        </w:tc>
      </w:tr>
      <w:tr w:rsidR="005D63C4" w:rsidTr="006D40A5">
        <w:trPr>
          <w:trHeight w:val="1943"/>
        </w:trPr>
        <w:tc>
          <w:tcPr>
            <w:tcW w:w="1718" w:type="dxa"/>
          </w:tcPr>
          <w:p w:rsidR="005D63C4" w:rsidRDefault="00EC2521">
            <w:pPr>
              <w:pStyle w:val="Heading1"/>
            </w:pPr>
            <w:r>
              <w:t>Skills &amp; Abilities</w:t>
            </w:r>
          </w:p>
        </w:tc>
        <w:tc>
          <w:tcPr>
            <w:tcW w:w="455" w:type="dxa"/>
          </w:tcPr>
          <w:p w:rsidR="005D63C4" w:rsidRDefault="005D63C4"/>
        </w:tc>
        <w:tc>
          <w:tcPr>
            <w:tcW w:w="7918" w:type="dxa"/>
          </w:tcPr>
          <w:p w:rsidR="008C52E2" w:rsidRDefault="008C52E2" w:rsidP="00D60B36">
            <w:pPr>
              <w:pStyle w:val="ResumeText"/>
              <w:spacing w:line="276" w:lineRule="auto"/>
            </w:pPr>
            <w:r>
              <w:t xml:space="preserve">A good communicator </w:t>
            </w:r>
          </w:p>
          <w:p w:rsidR="008C52E2" w:rsidRDefault="008C52E2" w:rsidP="00D60B36">
            <w:pPr>
              <w:pStyle w:val="ResumeText"/>
              <w:spacing w:line="276" w:lineRule="auto"/>
            </w:pPr>
            <w:r>
              <w:t>Web designer</w:t>
            </w:r>
          </w:p>
          <w:p w:rsidR="008C52E2" w:rsidRDefault="008C52E2" w:rsidP="00D60B36">
            <w:pPr>
              <w:pStyle w:val="ResumeText"/>
              <w:spacing w:line="276" w:lineRule="auto"/>
            </w:pPr>
            <w:r>
              <w:t>Familiar with different programming languages(C, Java, C++)</w:t>
            </w:r>
          </w:p>
          <w:p w:rsidR="008C52E2" w:rsidRDefault="008C52E2" w:rsidP="00D60B36">
            <w:pPr>
              <w:pStyle w:val="ResumeText"/>
              <w:spacing w:line="276" w:lineRule="auto"/>
            </w:pPr>
            <w:r>
              <w:t xml:space="preserve">Website designer </w:t>
            </w:r>
          </w:p>
          <w:p w:rsidR="004537E2" w:rsidRDefault="008C52E2" w:rsidP="00D60B36">
            <w:pPr>
              <w:pStyle w:val="ResumeText"/>
              <w:spacing w:line="276" w:lineRule="auto"/>
            </w:pPr>
            <w:r>
              <w:t>Operate wit</w:t>
            </w:r>
            <w:r w:rsidR="004537E2">
              <w:t>h both Ubuntu as well as windows</w:t>
            </w:r>
          </w:p>
        </w:tc>
      </w:tr>
      <w:tr w:rsidR="004358AC" w:rsidTr="00D46110">
        <w:trPr>
          <w:trHeight w:val="1331"/>
        </w:trPr>
        <w:tc>
          <w:tcPr>
            <w:tcW w:w="1718" w:type="dxa"/>
          </w:tcPr>
          <w:p w:rsidR="004358AC" w:rsidRDefault="004358AC" w:rsidP="004358AC">
            <w:pPr>
              <w:pStyle w:val="Heading1"/>
              <w:jc w:val="center"/>
            </w:pPr>
            <w:r>
              <w:t>relevant coursework</w:t>
            </w:r>
          </w:p>
        </w:tc>
        <w:tc>
          <w:tcPr>
            <w:tcW w:w="455" w:type="dxa"/>
          </w:tcPr>
          <w:p w:rsidR="004358AC" w:rsidRDefault="004358AC"/>
        </w:tc>
        <w:tc>
          <w:tcPr>
            <w:tcW w:w="7918" w:type="dxa"/>
          </w:tcPr>
          <w:p w:rsidR="004358AC" w:rsidRDefault="00EB6A09" w:rsidP="00EB6A09">
            <w:pPr>
              <w:pStyle w:val="ResumeText"/>
              <w:spacing w:line="276" w:lineRule="auto"/>
            </w:pPr>
            <w:r>
              <w:t>Currently working on a project on developing an web mini gallery</w:t>
            </w:r>
          </w:p>
          <w:p w:rsidR="00EB6A09" w:rsidRDefault="00EB6A09" w:rsidP="00EB6A09">
            <w:pPr>
              <w:pStyle w:val="ResumeText"/>
              <w:spacing w:line="276" w:lineRule="auto"/>
            </w:pPr>
            <w:r>
              <w:t xml:space="preserve">Completed </w:t>
            </w:r>
            <w:r w:rsidR="004537E2">
              <w:t xml:space="preserve">web designing courses on PHP, HTML, CSS </w:t>
            </w:r>
          </w:p>
          <w:p w:rsidR="004537E2" w:rsidRDefault="004537E2" w:rsidP="004537E2">
            <w:pPr>
              <w:pStyle w:val="ResumeText"/>
              <w:spacing w:line="276" w:lineRule="auto"/>
            </w:pPr>
            <w:r>
              <w:t>C programming, Java and C++ class for 6 months.</w:t>
            </w:r>
          </w:p>
          <w:p w:rsidR="004537E2" w:rsidRPr="00536CDC" w:rsidRDefault="004537E2" w:rsidP="004537E2">
            <w:pPr>
              <w:pStyle w:val="ResumeText"/>
              <w:spacing w:line="276" w:lineRule="auto"/>
              <w:rPr>
                <w:caps/>
              </w:rPr>
            </w:pPr>
            <w:r>
              <w:t>Basic knowledge on Programming knowledge</w:t>
            </w:r>
          </w:p>
          <w:p w:rsidR="004537E2" w:rsidRDefault="004537E2" w:rsidP="00EB6A09">
            <w:pPr>
              <w:pStyle w:val="ResumeText"/>
              <w:spacing w:line="276" w:lineRule="auto"/>
            </w:pPr>
          </w:p>
        </w:tc>
      </w:tr>
      <w:tr w:rsidR="005D63C4" w:rsidTr="00D46110">
        <w:trPr>
          <w:trHeight w:val="3203"/>
        </w:trPr>
        <w:tc>
          <w:tcPr>
            <w:tcW w:w="1718" w:type="dxa"/>
          </w:tcPr>
          <w:p w:rsidR="005D63C4" w:rsidRDefault="00EC2521">
            <w:pPr>
              <w:pStyle w:val="Heading1"/>
            </w:pPr>
            <w:r>
              <w:t>Education</w:t>
            </w:r>
          </w:p>
        </w:tc>
        <w:tc>
          <w:tcPr>
            <w:tcW w:w="455" w:type="dxa"/>
          </w:tcPr>
          <w:p w:rsidR="005D63C4" w:rsidRDefault="005D63C4"/>
        </w:tc>
        <w:tc>
          <w:tcPr>
            <w:tcW w:w="7918" w:type="dxa"/>
          </w:tcPr>
          <w:sdt>
            <w:sdtPr>
              <w:rPr>
                <w:rFonts w:eastAsiaTheme="minorEastAsia"/>
                <w:b/>
                <w:bCs/>
                <w:caps/>
                <w:color w:val="404040" w:themeColor="text1" w:themeTint="BF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color w:val="404040" w:themeColor="text1" w:themeTint="BF"/>
                  </w:rPr>
                  <w:id w:val="-1126388115"/>
                  <w:placeholder>
                    <w:docPart w:val="0EB651C00FF746CF97830A0747881831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EB6A09" w:rsidRPr="00536CDC" w:rsidRDefault="00EB6A09" w:rsidP="00EB6A09">
                    <w:r w:rsidRPr="00536CDC">
                      <w:t>BCS-IT (Hons) with GPA 2.90(expected to be graduated in 2019)</w:t>
                    </w:r>
                  </w:p>
                  <w:p w:rsidR="00EB6A09" w:rsidRPr="00536CDC" w:rsidRDefault="00EB6A09" w:rsidP="00EB6A09">
                    <w:r w:rsidRPr="00536CDC">
                      <w:t>Sunway International Business School in affiliation with Infrastructure University of Kuala Lampur</w:t>
                    </w:r>
                    <w:r w:rsidR="00536CDC" w:rsidRPr="00536CDC">
                      <w:t xml:space="preserve"> </w:t>
                    </w:r>
                    <w:r w:rsidRPr="00536CDC">
                      <w:t>Higher Secondary Education</w:t>
                    </w:r>
                  </w:p>
                  <w:p w:rsidR="00EB6A09" w:rsidRPr="00536CDC" w:rsidRDefault="00EB6A09" w:rsidP="00EB6A09">
                    <w:pPr>
                      <w:pStyle w:val="NormalWeb"/>
                      <w:spacing w:before="0" w:beforeAutospacing="0" w:after="280" w:afterAutospacing="0"/>
                      <w:rPr>
                        <w:rFonts w:asciiTheme="minorHAnsi" w:hAnsiTheme="minorHAnsi"/>
                        <w:color w:val="595959" w:themeColor="text1" w:themeTint="A6"/>
                        <w:sz w:val="20"/>
                        <w:szCs w:val="20"/>
                      </w:rPr>
                    </w:pPr>
                    <w:r w:rsidRPr="00536CDC">
                      <w:rPr>
                        <w:rFonts w:asciiTheme="minorHAnsi" w:hAnsiTheme="minorHAnsi"/>
                        <w:color w:val="595959" w:themeColor="text1" w:themeTint="A6"/>
                        <w:sz w:val="20"/>
                        <w:szCs w:val="20"/>
                      </w:rPr>
                      <w:t>Completed SLC from Srijana Secondary English Boarding School with 77.87% held in 2070</w:t>
                    </w:r>
                    <w:r w:rsidR="00536CDC" w:rsidRPr="00536CDC">
                      <w:rPr>
                        <w:rFonts w:asciiTheme="minorHAnsi" w:hAnsiTheme="minorHAnsi"/>
                        <w:color w:val="595959" w:themeColor="text1" w:themeTint="A6"/>
                        <w:sz w:val="20"/>
                        <w:szCs w:val="20"/>
                      </w:rPr>
                      <w:t xml:space="preserve"> </w:t>
                    </w:r>
                    <w:r w:rsidRPr="00536CDC">
                      <w:rPr>
                        <w:rFonts w:asciiTheme="minorHAnsi" w:hAnsiTheme="minorHAnsi"/>
                        <w:color w:val="595959" w:themeColor="text1" w:themeTint="A6"/>
                        <w:sz w:val="20"/>
                        <w:szCs w:val="20"/>
                      </w:rPr>
                      <w:t>B.S</w:t>
                    </w:r>
                  </w:p>
                  <w:p w:rsidR="00491A1B" w:rsidRPr="00536CDC" w:rsidRDefault="00EB6A09" w:rsidP="00EB6A09">
                    <w:pPr>
                      <w:pStyle w:val="Heading2"/>
                      <w:rPr>
                        <w:rFonts w:asciiTheme="minorHAnsi" w:hAnsiTheme="minorHAnsi"/>
                        <w:b w:val="0"/>
                        <w:color w:val="595959" w:themeColor="text1" w:themeTint="A6"/>
                      </w:rPr>
                    </w:pPr>
                    <w:r w:rsidRPr="00536CDC">
                      <w:rPr>
                        <w:rFonts w:asciiTheme="minorHAnsi" w:hAnsiTheme="minorHAnsi"/>
                        <w:b w:val="0"/>
                        <w:caps w:val="0"/>
                        <w:color w:val="595959" w:themeColor="text1" w:themeTint="A6"/>
                      </w:rPr>
                      <w:t xml:space="preserve">Completed </w:t>
                    </w:r>
                    <w:r w:rsidRPr="00536CDC">
                      <w:rPr>
                        <w:rFonts w:asciiTheme="minorHAnsi" w:hAnsiTheme="minorHAnsi"/>
                        <w:b w:val="0"/>
                        <w:color w:val="595959" w:themeColor="text1" w:themeTint="A6"/>
                      </w:rPr>
                      <w:t xml:space="preserve">+2 </w:t>
                    </w:r>
                    <w:r w:rsidRPr="00536CDC">
                      <w:rPr>
                        <w:rFonts w:asciiTheme="minorHAnsi" w:hAnsiTheme="minorHAnsi"/>
                        <w:b w:val="0"/>
                        <w:caps w:val="0"/>
                        <w:color w:val="595959" w:themeColor="text1" w:themeTint="A6"/>
                      </w:rPr>
                      <w:t>from Greenland International Business School with 65% held in 2072(Grade 11) and 2073(Grade 12)</w:t>
                    </w:r>
                  </w:p>
                  <w:p w:rsidR="005D63C4" w:rsidRPr="000E1C18" w:rsidRDefault="00DC72B9" w:rsidP="00217EC5"/>
                </w:sdtContent>
              </w:sdt>
            </w:sdtContent>
          </w:sdt>
        </w:tc>
      </w:tr>
      <w:tr w:rsidR="005D63C4" w:rsidTr="00C84CE8">
        <w:trPr>
          <w:trHeight w:val="791"/>
        </w:trPr>
        <w:tc>
          <w:tcPr>
            <w:tcW w:w="1718" w:type="dxa"/>
          </w:tcPr>
          <w:p w:rsidR="005D63C4" w:rsidRDefault="00D46110" w:rsidP="00D46110">
            <w:pPr>
              <w:pStyle w:val="Heading1"/>
              <w:jc w:val="center"/>
            </w:pPr>
            <w:r>
              <w:t>personal interests</w:t>
            </w:r>
          </w:p>
        </w:tc>
        <w:tc>
          <w:tcPr>
            <w:tcW w:w="455" w:type="dxa"/>
          </w:tcPr>
          <w:p w:rsidR="005D63C4" w:rsidRDefault="005D63C4"/>
        </w:tc>
        <w:tc>
          <w:tcPr>
            <w:tcW w:w="7918" w:type="dxa"/>
          </w:tcPr>
          <w:p w:rsidR="00EB6A09" w:rsidRDefault="00EB6A09" w:rsidP="0031191D">
            <w:pPr>
              <w:pStyle w:val="ResumeText"/>
            </w:pPr>
            <w:r>
              <w:t xml:space="preserve">Web designing </w:t>
            </w:r>
          </w:p>
          <w:p w:rsidR="00EB6A09" w:rsidRDefault="005D1C49" w:rsidP="0031191D">
            <w:pPr>
              <w:pStyle w:val="ResumeText"/>
            </w:pPr>
            <w:r>
              <w:t>Communicate with new people</w:t>
            </w:r>
            <w:bookmarkStart w:id="0" w:name="_GoBack"/>
            <w:bookmarkEnd w:id="0"/>
          </w:p>
          <w:p w:rsidR="00D46110" w:rsidRDefault="00EB6A09" w:rsidP="0031191D">
            <w:pPr>
              <w:pStyle w:val="ResumeText"/>
            </w:pPr>
            <w:r>
              <w:t xml:space="preserve">Badminton </w:t>
            </w:r>
          </w:p>
          <w:p w:rsidR="00EB6A09" w:rsidRDefault="00EB6A09" w:rsidP="0031191D">
            <w:pPr>
              <w:pStyle w:val="ResumeText"/>
            </w:pPr>
            <w:r>
              <w:t xml:space="preserve">Cycling </w:t>
            </w:r>
          </w:p>
          <w:p w:rsidR="00EB6A09" w:rsidRDefault="00EB6A09" w:rsidP="0031191D">
            <w:pPr>
              <w:pStyle w:val="ResumeText"/>
            </w:pPr>
            <w:r>
              <w:t>Learn new things</w:t>
            </w:r>
          </w:p>
          <w:p w:rsidR="00EB6A09" w:rsidRDefault="00EB6A09" w:rsidP="0031191D">
            <w:pPr>
              <w:pStyle w:val="ResumeText"/>
            </w:pPr>
            <w:r>
              <w:t xml:space="preserve">Visiting </w:t>
            </w:r>
            <w:r w:rsidR="00536CDC">
              <w:t>different places</w:t>
            </w:r>
          </w:p>
          <w:p w:rsidR="00EB6A09" w:rsidRDefault="00EB6A09" w:rsidP="0031191D">
            <w:pPr>
              <w:pStyle w:val="ResumeText"/>
            </w:pPr>
          </w:p>
        </w:tc>
      </w:tr>
    </w:tbl>
    <w:p w:rsidR="00536CDC" w:rsidRPr="00536CDC" w:rsidRDefault="00536CDC" w:rsidP="00536CDC">
      <w:pPr>
        <w:tabs>
          <w:tab w:val="left" w:pos="3240"/>
          <w:tab w:val="left" w:pos="3555"/>
        </w:tabs>
      </w:pPr>
    </w:p>
    <w:sectPr w:rsidR="00536CDC" w:rsidRPr="00536CD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2B9" w:rsidRDefault="00DC72B9">
      <w:pPr>
        <w:spacing w:before="0" w:after="0" w:line="240" w:lineRule="auto"/>
      </w:pPr>
      <w:r>
        <w:separator/>
      </w:r>
    </w:p>
  </w:endnote>
  <w:endnote w:type="continuationSeparator" w:id="0">
    <w:p w:rsidR="00DC72B9" w:rsidRDefault="00DC72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3C4" w:rsidRDefault="00EC252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D1C4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2B9" w:rsidRDefault="00DC72B9">
      <w:pPr>
        <w:spacing w:before="0" w:after="0" w:line="240" w:lineRule="auto"/>
      </w:pPr>
      <w:r>
        <w:separator/>
      </w:r>
    </w:p>
  </w:footnote>
  <w:footnote w:type="continuationSeparator" w:id="0">
    <w:p w:rsidR="00DC72B9" w:rsidRDefault="00DC72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24061"/>
    <w:multiLevelType w:val="multilevel"/>
    <w:tmpl w:val="FF3E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78"/>
    <w:rsid w:val="00043F9F"/>
    <w:rsid w:val="000466C5"/>
    <w:rsid w:val="000B42F8"/>
    <w:rsid w:val="000E1C18"/>
    <w:rsid w:val="000E6FE7"/>
    <w:rsid w:val="001002EE"/>
    <w:rsid w:val="0015692F"/>
    <w:rsid w:val="001610DB"/>
    <w:rsid w:val="00181540"/>
    <w:rsid w:val="00192233"/>
    <w:rsid w:val="001E1CC5"/>
    <w:rsid w:val="00217EC5"/>
    <w:rsid w:val="00285DA4"/>
    <w:rsid w:val="002C3CFE"/>
    <w:rsid w:val="002C5238"/>
    <w:rsid w:val="002C6A9A"/>
    <w:rsid w:val="00303BFB"/>
    <w:rsid w:val="0031191D"/>
    <w:rsid w:val="00355A3B"/>
    <w:rsid w:val="0036061A"/>
    <w:rsid w:val="00412EBF"/>
    <w:rsid w:val="00432768"/>
    <w:rsid w:val="004358AC"/>
    <w:rsid w:val="004537E2"/>
    <w:rsid w:val="00482F83"/>
    <w:rsid w:val="00491A1B"/>
    <w:rsid w:val="004941FB"/>
    <w:rsid w:val="00495951"/>
    <w:rsid w:val="00504481"/>
    <w:rsid w:val="00523BF5"/>
    <w:rsid w:val="00536CDC"/>
    <w:rsid w:val="005C59C4"/>
    <w:rsid w:val="005D1C49"/>
    <w:rsid w:val="005D63C4"/>
    <w:rsid w:val="005E3E1E"/>
    <w:rsid w:val="00637DD0"/>
    <w:rsid w:val="006479C3"/>
    <w:rsid w:val="006879AA"/>
    <w:rsid w:val="00687EBB"/>
    <w:rsid w:val="006A5764"/>
    <w:rsid w:val="006D1871"/>
    <w:rsid w:val="006D40A5"/>
    <w:rsid w:val="006D74B1"/>
    <w:rsid w:val="006E52FB"/>
    <w:rsid w:val="007339A1"/>
    <w:rsid w:val="00736F29"/>
    <w:rsid w:val="00756983"/>
    <w:rsid w:val="00783D5F"/>
    <w:rsid w:val="007E52BA"/>
    <w:rsid w:val="008233D8"/>
    <w:rsid w:val="0084395F"/>
    <w:rsid w:val="00846F8F"/>
    <w:rsid w:val="00883CD9"/>
    <w:rsid w:val="00887780"/>
    <w:rsid w:val="008C52E2"/>
    <w:rsid w:val="008D5E41"/>
    <w:rsid w:val="008E3CA9"/>
    <w:rsid w:val="00932460"/>
    <w:rsid w:val="009439E3"/>
    <w:rsid w:val="0095006B"/>
    <w:rsid w:val="00970BDE"/>
    <w:rsid w:val="009E59F1"/>
    <w:rsid w:val="00A0431C"/>
    <w:rsid w:val="00A5373D"/>
    <w:rsid w:val="00B60424"/>
    <w:rsid w:val="00C14853"/>
    <w:rsid w:val="00C2377A"/>
    <w:rsid w:val="00C613A5"/>
    <w:rsid w:val="00C71AA8"/>
    <w:rsid w:val="00C83560"/>
    <w:rsid w:val="00C84CE8"/>
    <w:rsid w:val="00CC0D29"/>
    <w:rsid w:val="00D2132C"/>
    <w:rsid w:val="00D35C25"/>
    <w:rsid w:val="00D35FC8"/>
    <w:rsid w:val="00D46110"/>
    <w:rsid w:val="00D464E3"/>
    <w:rsid w:val="00D60B36"/>
    <w:rsid w:val="00DC72B9"/>
    <w:rsid w:val="00DE0E02"/>
    <w:rsid w:val="00E12DA3"/>
    <w:rsid w:val="00E744F2"/>
    <w:rsid w:val="00E75ACA"/>
    <w:rsid w:val="00EA2341"/>
    <w:rsid w:val="00EB6A09"/>
    <w:rsid w:val="00EC2521"/>
    <w:rsid w:val="00F36878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DF88A7-2B8A-4CB6-ABF1-FEB628E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E1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C1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C18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C18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C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18"/>
    <w:rPr>
      <w:rFonts w:ascii="Segoe UI" w:hAnsi="Segoe UI" w:cs="Segoe UI"/>
      <w:kern w:val="20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6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E788DE84584B229D129A152F00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815A9-4D4A-492B-9BD5-2A4149F28CF4}"/>
      </w:docPartPr>
      <w:docPartBody>
        <w:p w:rsidR="00E14C8B" w:rsidRDefault="0004520B">
          <w:pPr>
            <w:pStyle w:val="5BE788DE84584B229D129A152F00124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D052BE834C342E1A6AC84C64407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E364D-4697-451A-B18F-2101D062EF0A}"/>
      </w:docPartPr>
      <w:docPartBody>
        <w:p w:rsidR="00E14C8B" w:rsidRDefault="0004520B">
          <w:pPr>
            <w:pStyle w:val="6D052BE834C342E1A6AC84C644072348"/>
          </w:pPr>
          <w:r>
            <w:t>[Your Name]</w:t>
          </w:r>
        </w:p>
      </w:docPartBody>
    </w:docPart>
    <w:docPart>
      <w:docPartPr>
        <w:name w:val="0EB651C00FF746CF97830A0747881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C1FB-8B3D-4D17-99E2-1E403827F266}"/>
      </w:docPartPr>
      <w:docPartBody>
        <w:p w:rsidR="00E14C8B" w:rsidRDefault="0004520B">
          <w:pPr>
            <w:pStyle w:val="0EB651C00FF746CF97830A074788183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6045B97F414D1D852D9A4015141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B72F9-CD2E-49E1-ADE0-4FACE7B16A81}"/>
      </w:docPartPr>
      <w:docPartBody>
        <w:p w:rsidR="005C26A9" w:rsidRDefault="00F558C4" w:rsidP="00F558C4">
          <w:pPr>
            <w:pStyle w:val="C56045B97F414D1D852D9A40151412DA"/>
          </w:pPr>
          <w: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0B"/>
    <w:rsid w:val="0004520B"/>
    <w:rsid w:val="005C26A9"/>
    <w:rsid w:val="00A25FC8"/>
    <w:rsid w:val="00A26104"/>
    <w:rsid w:val="00C82719"/>
    <w:rsid w:val="00CF79FF"/>
    <w:rsid w:val="00E14C8B"/>
    <w:rsid w:val="00F5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6BB8956D54DB8BCEE30C2E4FB25B1">
    <w:name w:val="C9E6BB8956D54DB8BCEE30C2E4FB25B1"/>
  </w:style>
  <w:style w:type="paragraph" w:customStyle="1" w:styleId="64C09201A4B249DD8F606624F6D4146D">
    <w:name w:val="64C09201A4B249DD8F606624F6D4146D"/>
  </w:style>
  <w:style w:type="paragraph" w:customStyle="1" w:styleId="D690FCBDD23141A684D08C6D7274C7BD">
    <w:name w:val="D690FCBDD23141A684D08C6D7274C7BD"/>
  </w:style>
  <w:style w:type="paragraph" w:customStyle="1" w:styleId="3EF9BFBC194F4E53B72161AD7CDD61ED">
    <w:name w:val="3EF9BFBC194F4E53B72161AD7CDD61ED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5BE788DE84584B229D129A152F00124D">
    <w:name w:val="5BE788DE84584B229D129A152F00124D"/>
  </w:style>
  <w:style w:type="paragraph" w:customStyle="1" w:styleId="6D052BE834C342E1A6AC84C644072348">
    <w:name w:val="6D052BE834C342E1A6AC84C644072348"/>
  </w:style>
  <w:style w:type="paragraph" w:customStyle="1" w:styleId="F56BA644DDD44E10A0595F85588E5772">
    <w:name w:val="F56BA644DDD44E10A0595F85588E577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B6219BE3A04C4FA7B82BBEF795DE093C">
    <w:name w:val="B6219BE3A04C4FA7B82BBEF795DE093C"/>
  </w:style>
  <w:style w:type="character" w:styleId="PlaceholderText">
    <w:name w:val="Placeholder Text"/>
    <w:basedOn w:val="DefaultParagraphFont"/>
    <w:uiPriority w:val="99"/>
    <w:semiHidden/>
    <w:rsid w:val="00F558C4"/>
    <w:rPr>
      <w:color w:val="808080"/>
    </w:rPr>
  </w:style>
  <w:style w:type="paragraph" w:customStyle="1" w:styleId="0EB651C00FF746CF97830A0747881831">
    <w:name w:val="0EB651C00FF746CF97830A0747881831"/>
  </w:style>
  <w:style w:type="paragraph" w:customStyle="1" w:styleId="C6F2EE63934E473DA7598457B4826A10">
    <w:name w:val="C6F2EE63934E473DA7598457B4826A10"/>
  </w:style>
  <w:style w:type="paragraph" w:customStyle="1" w:styleId="083E515C74B84CBFB7D4BCBB54E67748">
    <w:name w:val="083E515C74B84CBFB7D4BCBB54E67748"/>
  </w:style>
  <w:style w:type="paragraph" w:customStyle="1" w:styleId="80A797B6E51640418BB43EC871342399">
    <w:name w:val="80A797B6E51640418BB43EC871342399"/>
  </w:style>
  <w:style w:type="paragraph" w:customStyle="1" w:styleId="2E16EEA33B36411A8FF7A70A95B18290">
    <w:name w:val="2E16EEA33B36411A8FF7A70A95B18290"/>
  </w:style>
  <w:style w:type="paragraph" w:customStyle="1" w:styleId="6F2CBC4F1FE446BE91528891AA485221">
    <w:name w:val="6F2CBC4F1FE446BE91528891AA485221"/>
  </w:style>
  <w:style w:type="paragraph" w:customStyle="1" w:styleId="5D7854214CB849A1B1E05A111BD6A7B2">
    <w:name w:val="5D7854214CB849A1B1E05A111BD6A7B2"/>
  </w:style>
  <w:style w:type="paragraph" w:customStyle="1" w:styleId="74E95CF565254991B54200C1EB293306">
    <w:name w:val="74E95CF565254991B54200C1EB293306"/>
  </w:style>
  <w:style w:type="paragraph" w:customStyle="1" w:styleId="1FA457847BBD4DB59B16BB1A8C19E7FC">
    <w:name w:val="1FA457847BBD4DB59B16BB1A8C19E7FC"/>
  </w:style>
  <w:style w:type="paragraph" w:customStyle="1" w:styleId="57DEF85E0BCF4A11AB08FD9747F28410">
    <w:name w:val="57DEF85E0BCF4A11AB08FD9747F28410"/>
  </w:style>
  <w:style w:type="paragraph" w:customStyle="1" w:styleId="370C3A8DE3FC462CA49ED89EF1809FB3">
    <w:name w:val="370C3A8DE3FC462CA49ED89EF1809FB3"/>
  </w:style>
  <w:style w:type="paragraph" w:customStyle="1" w:styleId="AF6CA0044E1948E2B15CBF22F4A1CCD9">
    <w:name w:val="AF6CA0044E1948E2B15CBF22F4A1CCD9"/>
    <w:rsid w:val="00F558C4"/>
  </w:style>
  <w:style w:type="paragraph" w:customStyle="1" w:styleId="C840E4125D2B4FCCAF86672F1E056E85">
    <w:name w:val="C840E4125D2B4FCCAF86672F1E056E85"/>
    <w:rsid w:val="00F558C4"/>
  </w:style>
  <w:style w:type="paragraph" w:customStyle="1" w:styleId="5DEE7D3ABA39407EBDF71E4B516A71D5">
    <w:name w:val="5DEE7D3ABA39407EBDF71E4B516A71D5"/>
    <w:rsid w:val="00F558C4"/>
  </w:style>
  <w:style w:type="paragraph" w:customStyle="1" w:styleId="B01B07393136401A99FE7E28E719CEAC">
    <w:name w:val="B01B07393136401A99FE7E28E719CEAC"/>
    <w:rsid w:val="00F558C4"/>
  </w:style>
  <w:style w:type="paragraph" w:customStyle="1" w:styleId="101D3EE56ABC427BAF81387E416FD3E0">
    <w:name w:val="101D3EE56ABC427BAF81387E416FD3E0"/>
    <w:rsid w:val="00F558C4"/>
  </w:style>
  <w:style w:type="paragraph" w:customStyle="1" w:styleId="3757D64D2FA34C8398ECDB9D3B74FC8D">
    <w:name w:val="3757D64D2FA34C8398ECDB9D3B74FC8D"/>
    <w:rsid w:val="00F558C4"/>
  </w:style>
  <w:style w:type="paragraph" w:customStyle="1" w:styleId="FF3EC1653AA148FDA052CEDE05330C84">
    <w:name w:val="FF3EC1653AA148FDA052CEDE05330C84"/>
    <w:rsid w:val="00F558C4"/>
  </w:style>
  <w:style w:type="paragraph" w:customStyle="1" w:styleId="D9726230015845D494FC60DD956FD8BE">
    <w:name w:val="D9726230015845D494FC60DD956FD8BE"/>
    <w:rsid w:val="00F558C4"/>
  </w:style>
  <w:style w:type="paragraph" w:customStyle="1" w:styleId="CAA1889D379047F28739C162768EBADB">
    <w:name w:val="CAA1889D379047F28739C162768EBADB"/>
    <w:rsid w:val="00F558C4"/>
  </w:style>
  <w:style w:type="paragraph" w:customStyle="1" w:styleId="770164C963E84ED380E21E47510250A2">
    <w:name w:val="770164C963E84ED380E21E47510250A2"/>
    <w:rsid w:val="00F558C4"/>
  </w:style>
  <w:style w:type="paragraph" w:customStyle="1" w:styleId="317DAF1B5349483DA9553D1EC4923D32">
    <w:name w:val="317DAF1B5349483DA9553D1EC4923D32"/>
    <w:rsid w:val="00F558C4"/>
  </w:style>
  <w:style w:type="paragraph" w:customStyle="1" w:styleId="06AC0C00C2CB4014A737C9D11EA3A6A0">
    <w:name w:val="06AC0C00C2CB4014A737C9D11EA3A6A0"/>
    <w:rsid w:val="00F558C4"/>
  </w:style>
  <w:style w:type="paragraph" w:customStyle="1" w:styleId="C56045B97F414D1D852D9A40151412DA">
    <w:name w:val="C56045B97F414D1D852D9A40151412DA"/>
    <w:rsid w:val="00F558C4"/>
  </w:style>
  <w:style w:type="paragraph" w:customStyle="1" w:styleId="FFC44E172E1A4A3FBBAC17B106F380D0">
    <w:name w:val="FFC44E172E1A4A3FBBAC17B106F380D0"/>
    <w:rsid w:val="00F558C4"/>
  </w:style>
  <w:style w:type="paragraph" w:customStyle="1" w:styleId="CBCA02DE7CE24CE9A2EB15AB76E12684">
    <w:name w:val="CBCA02DE7CE24CE9A2EB15AB76E12684"/>
    <w:rsid w:val="00F55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Golbazar, Siraha </CompanyAddress>
  <CompanyPhone/>
  <CompanyFax/>
  <CompanyEmail> nikita.lama555@gmail.com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77111A-8E68-47CC-971B-7CB1ABEE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LAMA</dc:creator>
  <cp:keywords/>
  <cp:lastModifiedBy>Biraj Ramtel</cp:lastModifiedBy>
  <cp:revision>4</cp:revision>
  <dcterms:created xsi:type="dcterms:W3CDTF">2018-10-01T06:14:00Z</dcterms:created>
  <dcterms:modified xsi:type="dcterms:W3CDTF">2018-10-01T08:12:00Z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