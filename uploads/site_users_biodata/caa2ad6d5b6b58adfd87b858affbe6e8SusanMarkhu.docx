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9E0C7" w14:textId="77777777" w:rsidR="00DC7A03" w:rsidRPr="00CC47AF" w:rsidRDefault="00DC7A03" w:rsidP="005D2D1F">
      <w:pPr>
        <w:pStyle w:val="Title"/>
        <w:shd w:val="clear" w:color="auto" w:fill="FFFFFF" w:themeFill="background1"/>
        <w:jc w:val="both"/>
        <w:rPr>
          <w:rFonts w:ascii="Times New Roman" w:hAnsi="Times New Roman" w:cs="Times New Roman"/>
          <w:i/>
          <w:color w:val="000000" w:themeColor="text1"/>
          <w:sz w:val="48"/>
          <w:szCs w:val="48"/>
        </w:rPr>
      </w:pPr>
      <w:r w:rsidRPr="00CC47AF">
        <w:rPr>
          <w:rFonts w:ascii="Times New Roman" w:hAnsi="Times New Roman" w:cs="Times New Roman"/>
          <w:i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20E287DC" wp14:editId="3110D083">
            <wp:simplePos x="0" y="0"/>
            <wp:positionH relativeFrom="column">
              <wp:posOffset>5664200</wp:posOffset>
            </wp:positionH>
            <wp:positionV relativeFrom="paragraph">
              <wp:posOffset>0</wp:posOffset>
            </wp:positionV>
            <wp:extent cx="1169035" cy="13525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016010108141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706E6F" w14:textId="77777777" w:rsidR="00DC7A03" w:rsidRPr="00CC47AF" w:rsidRDefault="00DC7A03" w:rsidP="005D2D1F">
      <w:pPr>
        <w:pStyle w:val="Title"/>
        <w:shd w:val="clear" w:color="auto" w:fill="FFFFFF" w:themeFill="background1"/>
        <w:jc w:val="both"/>
        <w:rPr>
          <w:rFonts w:ascii="Times New Roman" w:hAnsi="Times New Roman" w:cs="Times New Roman"/>
          <w:i/>
          <w:color w:val="000000" w:themeColor="text1"/>
          <w:sz w:val="48"/>
          <w:szCs w:val="48"/>
        </w:rPr>
      </w:pPr>
    </w:p>
    <w:p w14:paraId="50494AC0" w14:textId="77777777" w:rsidR="00A27383" w:rsidRPr="00CC47AF" w:rsidRDefault="000B31EC" w:rsidP="005D2D1F">
      <w:pPr>
        <w:pStyle w:val="Title"/>
        <w:shd w:val="clear" w:color="auto" w:fill="FFFFFF" w:themeFill="background1"/>
        <w:jc w:val="both"/>
        <w:rPr>
          <w:rFonts w:ascii="Times New Roman" w:hAnsi="Times New Roman" w:cs="Times New Roman"/>
          <w:i/>
          <w:color w:val="000000" w:themeColor="text1"/>
        </w:rPr>
      </w:pPr>
      <w:r w:rsidRPr="00CC47AF">
        <w:rPr>
          <w:rFonts w:ascii="Times New Roman" w:hAnsi="Times New Roman" w:cs="Times New Roman"/>
          <w:i/>
          <w:color w:val="000000" w:themeColor="text1"/>
          <w:sz w:val="48"/>
          <w:szCs w:val="48"/>
        </w:rPr>
        <w:t>Susan Marikhu</w:t>
      </w:r>
    </w:p>
    <w:p w14:paraId="26C58AF5" w14:textId="154F0447" w:rsidR="008D186C" w:rsidRPr="00FB13A1" w:rsidRDefault="00CC47AF" w:rsidP="008D186C">
      <w:pPr>
        <w:rPr>
          <w:rFonts w:ascii="Times New Roman" w:hAnsi="Times New Roman" w:cs="Times New Roman"/>
        </w:rPr>
      </w:pPr>
      <w:r w:rsidRPr="00FB13A1">
        <w:rPr>
          <w:rFonts w:ascii="Times New Roman" w:hAnsi="Times New Roman" w:cs="Times New Roman"/>
        </w:rPr>
        <w:t>Kamal</w:t>
      </w:r>
      <w:r w:rsidR="007C3F63">
        <w:rPr>
          <w:rFonts w:ascii="Times New Roman" w:hAnsi="Times New Roman" w:cs="Times New Roman"/>
        </w:rPr>
        <w:t>-B</w:t>
      </w:r>
      <w:r w:rsidRPr="00FB13A1">
        <w:rPr>
          <w:rFonts w:ascii="Times New Roman" w:hAnsi="Times New Roman" w:cs="Times New Roman"/>
        </w:rPr>
        <w:t>inayak</w:t>
      </w:r>
      <w:r w:rsidR="000B31EC" w:rsidRPr="00FB13A1">
        <w:rPr>
          <w:rFonts w:ascii="Times New Roman" w:hAnsi="Times New Roman" w:cs="Times New Roman"/>
        </w:rPr>
        <w:t>, B</w:t>
      </w:r>
      <w:r w:rsidRPr="00FB13A1">
        <w:rPr>
          <w:rFonts w:ascii="Times New Roman" w:hAnsi="Times New Roman" w:cs="Times New Roman"/>
        </w:rPr>
        <w:t>haktapur</w:t>
      </w:r>
      <w:r w:rsidR="00965D17" w:rsidRPr="00FB13A1">
        <w:rPr>
          <w:rFonts w:ascii="Times New Roman" w:hAnsi="Times New Roman" w:cs="Times New Roman"/>
        </w:rPr>
        <w:t> | </w:t>
      </w:r>
      <w:r w:rsidR="000B31EC" w:rsidRPr="00FB13A1">
        <w:rPr>
          <w:rFonts w:ascii="Times New Roman" w:hAnsi="Times New Roman" w:cs="Times New Roman"/>
        </w:rPr>
        <w:t>9863662999</w:t>
      </w:r>
      <w:r w:rsidR="00965D17" w:rsidRPr="00FB13A1">
        <w:rPr>
          <w:rFonts w:ascii="Times New Roman" w:hAnsi="Times New Roman" w:cs="Times New Roman"/>
        </w:rPr>
        <w:t> | </w:t>
      </w:r>
      <w:hyperlink r:id="rId8" w:history="1">
        <w:r w:rsidR="000B31EC" w:rsidRPr="00FB13A1">
          <w:rPr>
            <w:rStyle w:val="Hyperlink"/>
            <w:rFonts w:ascii="Times New Roman" w:hAnsi="Times New Roman" w:cs="Times New Roman"/>
          </w:rPr>
          <w:t>susan.marikhu123@gmail.com</w:t>
        </w:r>
      </w:hyperlink>
    </w:p>
    <w:p w14:paraId="03709F5E" w14:textId="77777777" w:rsidR="00965D17" w:rsidRPr="00CC47AF" w:rsidRDefault="00C02E96" w:rsidP="00FB13A1">
      <w:pPr>
        <w:spacing w:after="0" w:line="276" w:lineRule="auto"/>
        <w:rPr>
          <w:rFonts w:ascii="Times New Roman" w:hAnsi="Times New Roman" w:cs="Times New Roman"/>
        </w:rPr>
      </w:pPr>
      <w:r w:rsidRPr="00CC47AF">
        <w:rPr>
          <w:rFonts w:ascii="Times New Roman" w:hAnsi="Times New Roman" w:cs="Times New Roman"/>
          <w:sz w:val="28"/>
          <w:szCs w:val="28"/>
        </w:rPr>
        <w:t>OBJECTIVE</w:t>
      </w:r>
    </w:p>
    <w:p w14:paraId="129E7BC5" w14:textId="77777777" w:rsidR="008D186C" w:rsidRPr="00CC47AF" w:rsidRDefault="00C02E96" w:rsidP="00FB13A1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</w:rPr>
      </w:pPr>
      <w:r w:rsidRPr="00CC47AF">
        <w:rPr>
          <w:rFonts w:ascii="Times New Roman" w:hAnsi="Times New Roman" w:cs="Times New Roman"/>
          <w:sz w:val="24"/>
        </w:rPr>
        <w:t xml:space="preserve">To obtain internship in web page designing and Database Management preferable at IT Company of </w:t>
      </w:r>
      <w:r w:rsidR="00351E6C" w:rsidRPr="00CC47AF">
        <w:rPr>
          <w:rFonts w:ascii="Times New Roman" w:hAnsi="Times New Roman" w:cs="Times New Roman"/>
          <w:sz w:val="24"/>
        </w:rPr>
        <w:t>British Embassy utilize problem solving, communication, and technical skills.</w:t>
      </w:r>
      <w:bookmarkStart w:id="0" w:name="_GoBack"/>
      <w:bookmarkEnd w:id="0"/>
    </w:p>
    <w:p w14:paraId="69EF6736" w14:textId="77777777" w:rsidR="00FB13A1" w:rsidRDefault="008D186C" w:rsidP="008D186C">
      <w:pPr>
        <w:rPr>
          <w:rFonts w:ascii="Times New Roman" w:hAnsi="Times New Roman" w:cs="Times New Roman"/>
        </w:rPr>
      </w:pPr>
      <w:r w:rsidRPr="00CC47AF">
        <w:rPr>
          <w:rFonts w:ascii="Times New Roman" w:hAnsi="Times New Roman" w:cs="Times New Roman"/>
        </w:rPr>
        <w:t xml:space="preserve"> </w:t>
      </w:r>
      <w:r w:rsidR="00C02E96" w:rsidRPr="00CC47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EDUCATION</w:t>
      </w:r>
    </w:p>
    <w:p w14:paraId="21A0051A" w14:textId="2CA5A673" w:rsidR="00C02E96" w:rsidRPr="00FB13A1" w:rsidRDefault="00C02E96" w:rsidP="00FB13A1">
      <w:pPr>
        <w:rPr>
          <w:rFonts w:ascii="Times New Roman" w:hAnsi="Times New Roman" w:cs="Times New Roman"/>
        </w:rPr>
      </w:pPr>
      <w:r w:rsidRPr="00FB13A1">
        <w:rPr>
          <w:rFonts w:ascii="Times New Roman" w:hAnsi="Times New Roman" w:cs="Times New Roman"/>
          <w:color w:val="000000" w:themeColor="text1"/>
          <w:sz w:val="24"/>
        </w:rPr>
        <w:t xml:space="preserve">BCS-IT (Hons) with GPA </w:t>
      </w:r>
      <w:r w:rsidR="00CC47AF" w:rsidRPr="00FB13A1">
        <w:rPr>
          <w:rFonts w:ascii="Times New Roman" w:hAnsi="Times New Roman" w:cs="Times New Roman"/>
          <w:color w:val="000000" w:themeColor="text1"/>
          <w:sz w:val="24"/>
        </w:rPr>
        <w:t>3</w:t>
      </w:r>
      <w:r w:rsidRPr="00FB13A1">
        <w:rPr>
          <w:rFonts w:ascii="Times New Roman" w:hAnsi="Times New Roman" w:cs="Times New Roman"/>
          <w:color w:val="000000" w:themeColor="text1"/>
          <w:sz w:val="24"/>
        </w:rPr>
        <w:t>.</w:t>
      </w:r>
      <w:r w:rsidR="00CC47AF" w:rsidRPr="00FB13A1">
        <w:rPr>
          <w:rFonts w:ascii="Times New Roman" w:hAnsi="Times New Roman" w:cs="Times New Roman"/>
          <w:color w:val="000000" w:themeColor="text1"/>
          <w:sz w:val="24"/>
        </w:rPr>
        <w:t>5</w:t>
      </w:r>
      <w:r w:rsidRPr="00FB13A1">
        <w:rPr>
          <w:rFonts w:ascii="Times New Roman" w:hAnsi="Times New Roman" w:cs="Times New Roman"/>
          <w:color w:val="000000" w:themeColor="text1"/>
          <w:sz w:val="24"/>
        </w:rPr>
        <w:t>0(expected to be graduated in 2019)</w:t>
      </w:r>
    </w:p>
    <w:p w14:paraId="12F07D1B" w14:textId="77777777" w:rsidR="00C02E96" w:rsidRPr="00FB13A1" w:rsidRDefault="00C02E96" w:rsidP="00FB13A1">
      <w:pPr>
        <w:rPr>
          <w:rFonts w:ascii="Times New Roman" w:hAnsi="Times New Roman" w:cs="Times New Roman"/>
          <w:color w:val="000000" w:themeColor="text1"/>
          <w:sz w:val="24"/>
        </w:rPr>
      </w:pPr>
      <w:r w:rsidRPr="00FB13A1">
        <w:rPr>
          <w:rFonts w:ascii="Times New Roman" w:hAnsi="Times New Roman" w:cs="Times New Roman"/>
          <w:color w:val="000000" w:themeColor="text1"/>
          <w:sz w:val="24"/>
        </w:rPr>
        <w:t>Sunway Internatio</w:t>
      </w:r>
      <w:r w:rsidR="004F5ADF" w:rsidRPr="00FB13A1">
        <w:rPr>
          <w:rFonts w:ascii="Times New Roman" w:hAnsi="Times New Roman" w:cs="Times New Roman"/>
          <w:color w:val="000000" w:themeColor="text1"/>
          <w:sz w:val="24"/>
        </w:rPr>
        <w:t>nal Business School in affiliation with Infra</w:t>
      </w:r>
      <w:r w:rsidR="00AE635D" w:rsidRPr="00FB13A1">
        <w:rPr>
          <w:rFonts w:ascii="Times New Roman" w:hAnsi="Times New Roman" w:cs="Times New Roman"/>
          <w:color w:val="000000" w:themeColor="text1"/>
          <w:sz w:val="24"/>
        </w:rPr>
        <w:t>structure University of Kuala Lu</w:t>
      </w:r>
      <w:r w:rsidR="004F5ADF" w:rsidRPr="00FB13A1">
        <w:rPr>
          <w:rFonts w:ascii="Times New Roman" w:hAnsi="Times New Roman" w:cs="Times New Roman"/>
          <w:color w:val="000000" w:themeColor="text1"/>
          <w:sz w:val="24"/>
        </w:rPr>
        <w:t>mpur</w:t>
      </w:r>
      <w:r w:rsidR="00AE635D" w:rsidRPr="00FB13A1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2EFC334D" w14:textId="2DD28A37" w:rsidR="000B31EC" w:rsidRPr="00FB13A1" w:rsidRDefault="00CC47AF" w:rsidP="00C02E96">
      <w:pPr>
        <w:rPr>
          <w:rFonts w:ascii="Times New Roman" w:hAnsi="Times New Roman" w:cs="Times New Roman"/>
          <w:color w:val="000000" w:themeColor="text1"/>
          <w:sz w:val="24"/>
        </w:rPr>
      </w:pPr>
      <w:r w:rsidRPr="00FB13A1">
        <w:rPr>
          <w:rFonts w:ascii="Times New Roman" w:hAnsi="Times New Roman" w:cs="Times New Roman"/>
          <w:color w:val="000000" w:themeColor="text1"/>
          <w:sz w:val="24"/>
        </w:rPr>
        <w:t>Maitidevi</w:t>
      </w:r>
      <w:r w:rsidR="00AE635D" w:rsidRPr="00FB13A1">
        <w:rPr>
          <w:rFonts w:ascii="Times New Roman" w:hAnsi="Times New Roman" w:cs="Times New Roman"/>
          <w:color w:val="000000" w:themeColor="text1"/>
          <w:sz w:val="24"/>
        </w:rPr>
        <w:t>, Kathmandu</w:t>
      </w:r>
      <w:r w:rsidR="000B31EC" w:rsidRPr="00FB13A1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1C48D72F" w14:textId="77777777" w:rsidR="004F5ADF" w:rsidRPr="00FB13A1" w:rsidRDefault="004F5ADF" w:rsidP="00C02E96">
      <w:pPr>
        <w:rPr>
          <w:rFonts w:ascii="Times New Roman" w:hAnsi="Times New Roman" w:cs="Times New Roman"/>
          <w:color w:val="000000" w:themeColor="text1"/>
          <w:sz w:val="24"/>
        </w:rPr>
      </w:pPr>
      <w:r w:rsidRPr="00FB13A1">
        <w:rPr>
          <w:rFonts w:ascii="Times New Roman" w:hAnsi="Times New Roman" w:cs="Times New Roman"/>
          <w:color w:val="000000" w:themeColor="text1"/>
          <w:sz w:val="24"/>
        </w:rPr>
        <w:t>Higher Secondary Education</w:t>
      </w:r>
    </w:p>
    <w:p w14:paraId="3173E11E" w14:textId="77777777" w:rsidR="004F5ADF" w:rsidRPr="00FB13A1" w:rsidRDefault="000B31EC" w:rsidP="00C02E96">
      <w:pPr>
        <w:rPr>
          <w:rFonts w:ascii="Times New Roman" w:hAnsi="Times New Roman" w:cs="Times New Roman"/>
          <w:color w:val="000000" w:themeColor="text1"/>
          <w:sz w:val="24"/>
        </w:rPr>
      </w:pPr>
      <w:r w:rsidRPr="00FB13A1">
        <w:rPr>
          <w:rFonts w:ascii="Times New Roman" w:hAnsi="Times New Roman" w:cs="Times New Roman"/>
          <w:color w:val="000000" w:themeColor="text1"/>
          <w:sz w:val="24"/>
        </w:rPr>
        <w:t>Khwopa Higher Secondary School</w:t>
      </w:r>
    </w:p>
    <w:p w14:paraId="45901AD5" w14:textId="2A63EB66" w:rsidR="004F5ADF" w:rsidRPr="00FB13A1" w:rsidRDefault="000B31EC" w:rsidP="00C02E96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FB13A1">
        <w:rPr>
          <w:rFonts w:ascii="Times New Roman" w:hAnsi="Times New Roman" w:cs="Times New Roman"/>
          <w:color w:val="000000" w:themeColor="text1"/>
          <w:sz w:val="24"/>
        </w:rPr>
        <w:t>Dekocha</w:t>
      </w:r>
      <w:r w:rsidR="00AE635D" w:rsidRPr="00FB13A1">
        <w:rPr>
          <w:rFonts w:ascii="Times New Roman" w:hAnsi="Times New Roman" w:cs="Times New Roman"/>
          <w:color w:val="000000" w:themeColor="text1"/>
          <w:sz w:val="24"/>
        </w:rPr>
        <w:t>, Bhaktapur.</w:t>
      </w:r>
    </w:p>
    <w:p w14:paraId="07B947D6" w14:textId="77777777" w:rsidR="004F5ADF" w:rsidRPr="00CC47AF" w:rsidRDefault="004F5ADF" w:rsidP="00C02E9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47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Computer Skill</w:t>
      </w:r>
    </w:p>
    <w:p w14:paraId="6A059E14" w14:textId="166E8EAB" w:rsidR="00A113E2" w:rsidRPr="00CC47AF" w:rsidRDefault="00A113E2" w:rsidP="00A113E2">
      <w:pPr>
        <w:rPr>
          <w:rFonts w:ascii="Times New Roman" w:hAnsi="Times New Roman" w:cs="Times New Roman"/>
          <w:color w:val="000000" w:themeColor="text1"/>
        </w:rPr>
      </w:pPr>
      <w:r w:rsidRPr="00CC47AF">
        <w:rPr>
          <w:rFonts w:ascii="Times New Roman" w:hAnsi="Times New Roman" w:cs="Times New Roman"/>
          <w:b/>
          <w:color w:val="000000" w:themeColor="text1"/>
          <w:u w:val="single"/>
        </w:rPr>
        <w:t>Language</w:t>
      </w:r>
      <w:r w:rsidRPr="00CC47AF">
        <w:rPr>
          <w:rFonts w:ascii="Times New Roman" w:hAnsi="Times New Roman" w:cs="Times New Roman"/>
          <w:color w:val="000000" w:themeColor="text1"/>
        </w:rPr>
        <w:t>:</w:t>
      </w:r>
      <w:r w:rsidR="004F5ADF" w:rsidRPr="00CC47AF">
        <w:rPr>
          <w:rFonts w:ascii="Times New Roman" w:hAnsi="Times New Roman" w:cs="Times New Roman"/>
          <w:color w:val="000000" w:themeColor="text1"/>
        </w:rPr>
        <w:t xml:space="preserve"> </w:t>
      </w:r>
      <w:r w:rsidRPr="00CC47AF">
        <w:rPr>
          <w:rFonts w:ascii="Times New Roman" w:hAnsi="Times New Roman" w:cs="Times New Roman"/>
          <w:color w:val="000000" w:themeColor="text1"/>
        </w:rPr>
        <w:t>Java</w:t>
      </w:r>
      <w:r w:rsidR="004F5ADF" w:rsidRPr="00CC47AF">
        <w:rPr>
          <w:rFonts w:ascii="Times New Roman" w:hAnsi="Times New Roman" w:cs="Times New Roman"/>
          <w:color w:val="000000" w:themeColor="text1"/>
        </w:rPr>
        <w:t xml:space="preserve">, C, HTML, </w:t>
      </w:r>
      <w:r w:rsidRPr="00CC47AF">
        <w:rPr>
          <w:rFonts w:ascii="Times New Roman" w:hAnsi="Times New Roman" w:cs="Times New Roman"/>
          <w:color w:val="000000" w:themeColor="text1"/>
        </w:rPr>
        <w:t>JavaS</w:t>
      </w:r>
      <w:r w:rsidR="004F5ADF" w:rsidRPr="00CC47AF">
        <w:rPr>
          <w:rFonts w:ascii="Times New Roman" w:hAnsi="Times New Roman" w:cs="Times New Roman"/>
          <w:color w:val="000000" w:themeColor="text1"/>
        </w:rPr>
        <w:t>cript</w:t>
      </w:r>
    </w:p>
    <w:p w14:paraId="748E4E16" w14:textId="77777777" w:rsidR="00A113E2" w:rsidRPr="00CC47AF" w:rsidRDefault="00A113E2" w:rsidP="00A113E2">
      <w:pPr>
        <w:rPr>
          <w:rFonts w:ascii="Times New Roman" w:hAnsi="Times New Roman" w:cs="Times New Roman"/>
          <w:color w:val="000000" w:themeColor="text1"/>
        </w:rPr>
      </w:pPr>
      <w:r w:rsidRPr="00CC47AF">
        <w:rPr>
          <w:rFonts w:ascii="Times New Roman" w:hAnsi="Times New Roman" w:cs="Times New Roman"/>
          <w:b/>
          <w:color w:val="000000" w:themeColor="text1"/>
          <w:u w:val="single"/>
        </w:rPr>
        <w:t>Operating System</w:t>
      </w:r>
      <w:r w:rsidRPr="00CC47AF">
        <w:rPr>
          <w:rFonts w:ascii="Times New Roman" w:hAnsi="Times New Roman" w:cs="Times New Roman"/>
          <w:color w:val="000000" w:themeColor="text1"/>
        </w:rPr>
        <w:t>: Windows, Linux</w:t>
      </w:r>
    </w:p>
    <w:p w14:paraId="1256A69E" w14:textId="5F858C5C" w:rsidR="00A113E2" w:rsidRPr="00CC47AF" w:rsidRDefault="00A113E2" w:rsidP="00A113E2">
      <w:pPr>
        <w:rPr>
          <w:rFonts w:ascii="Times New Roman" w:hAnsi="Times New Roman" w:cs="Times New Roman"/>
          <w:color w:val="000000" w:themeColor="text1"/>
        </w:rPr>
      </w:pPr>
      <w:r w:rsidRPr="00CC47AF">
        <w:rPr>
          <w:rFonts w:ascii="Times New Roman" w:hAnsi="Times New Roman" w:cs="Times New Roman"/>
          <w:b/>
          <w:color w:val="000000" w:themeColor="text1"/>
          <w:u w:val="single"/>
        </w:rPr>
        <w:t>Software</w:t>
      </w:r>
      <w:r w:rsidRPr="00CC47AF">
        <w:rPr>
          <w:rFonts w:ascii="Times New Roman" w:hAnsi="Times New Roman" w:cs="Times New Roman"/>
          <w:color w:val="000000" w:themeColor="text1"/>
        </w:rPr>
        <w:t>: MS Office</w:t>
      </w:r>
    </w:p>
    <w:p w14:paraId="2142C25C" w14:textId="2166984A" w:rsidR="00A113E2" w:rsidRPr="00CC47AF" w:rsidRDefault="00A113E2" w:rsidP="00A113E2">
      <w:pPr>
        <w:rPr>
          <w:rFonts w:ascii="Times New Roman" w:hAnsi="Times New Roman" w:cs="Times New Roman"/>
          <w:color w:val="000000" w:themeColor="text1"/>
        </w:rPr>
      </w:pPr>
      <w:r w:rsidRPr="00CC47AF">
        <w:rPr>
          <w:rFonts w:ascii="Times New Roman" w:hAnsi="Times New Roman" w:cs="Times New Roman"/>
          <w:b/>
          <w:color w:val="000000" w:themeColor="text1"/>
          <w:u w:val="single"/>
        </w:rPr>
        <w:t>Hardw</w:t>
      </w:r>
      <w:r w:rsidRPr="00CC47AF">
        <w:rPr>
          <w:rFonts w:ascii="Times New Roman" w:hAnsi="Times New Roman" w:cs="Times New Roman"/>
          <w:b/>
          <w:color w:val="000000" w:themeColor="text1"/>
        </w:rPr>
        <w:t>are:</w:t>
      </w:r>
      <w:r w:rsidRPr="00CC47AF">
        <w:rPr>
          <w:rFonts w:ascii="Times New Roman" w:hAnsi="Times New Roman" w:cs="Times New Roman"/>
          <w:color w:val="000000" w:themeColor="text1"/>
        </w:rPr>
        <w:t xml:space="preserve"> Assembling and Disassembling,</w:t>
      </w:r>
      <w:r w:rsidR="00CC47AF" w:rsidRPr="00CC47AF">
        <w:rPr>
          <w:rFonts w:ascii="Times New Roman" w:hAnsi="Times New Roman" w:cs="Times New Roman"/>
          <w:color w:val="000000" w:themeColor="text1"/>
        </w:rPr>
        <w:t xml:space="preserve"> </w:t>
      </w:r>
      <w:r w:rsidRPr="00CC47AF">
        <w:rPr>
          <w:rFonts w:ascii="Times New Roman" w:hAnsi="Times New Roman" w:cs="Times New Roman"/>
          <w:color w:val="000000" w:themeColor="text1"/>
        </w:rPr>
        <w:t>VHD</w:t>
      </w:r>
    </w:p>
    <w:p w14:paraId="1926F76D" w14:textId="52940868" w:rsidR="00A113E2" w:rsidRPr="00CC47AF" w:rsidRDefault="00CC47AF" w:rsidP="00A113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47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Relevant</w:t>
      </w:r>
      <w:r w:rsidR="00A113E2" w:rsidRPr="00CC47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courses and </w:t>
      </w:r>
      <w:r w:rsidRPr="00CC47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Trainings</w:t>
      </w:r>
    </w:p>
    <w:p w14:paraId="06EEC653" w14:textId="77777777" w:rsidR="00A113E2" w:rsidRPr="00CC47AF" w:rsidRDefault="00A113E2" w:rsidP="00A113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7AF">
        <w:rPr>
          <w:rFonts w:ascii="Times New Roman" w:hAnsi="Times New Roman" w:cs="Times New Roman"/>
          <w:color w:val="000000" w:themeColor="text1"/>
          <w:sz w:val="24"/>
          <w:szCs w:val="24"/>
        </w:rPr>
        <w:t>Web designing and developing</w:t>
      </w:r>
    </w:p>
    <w:p w14:paraId="113B1AB3" w14:textId="77777777" w:rsidR="00A113E2" w:rsidRPr="00CC47AF" w:rsidRDefault="00A113E2" w:rsidP="00A113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7AF">
        <w:rPr>
          <w:rFonts w:ascii="Times New Roman" w:hAnsi="Times New Roman" w:cs="Times New Roman"/>
          <w:color w:val="000000" w:themeColor="text1"/>
          <w:sz w:val="24"/>
          <w:szCs w:val="24"/>
        </w:rPr>
        <w:t>Hybrid application Development</w:t>
      </w:r>
    </w:p>
    <w:p w14:paraId="237BEF84" w14:textId="3D6D7B4F" w:rsidR="00A113E2" w:rsidRPr="00CC47AF" w:rsidRDefault="00A113E2" w:rsidP="00A113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7AF">
        <w:rPr>
          <w:rFonts w:ascii="Times New Roman" w:hAnsi="Times New Roman" w:cs="Times New Roman"/>
          <w:color w:val="000000" w:themeColor="text1"/>
          <w:sz w:val="24"/>
          <w:szCs w:val="24"/>
        </w:rPr>
        <w:t>Mobile programming</w:t>
      </w:r>
      <w:r w:rsidR="00260E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47AF">
        <w:rPr>
          <w:rFonts w:ascii="Times New Roman" w:hAnsi="Times New Roman" w:cs="Times New Roman"/>
          <w:color w:val="000000" w:themeColor="text1"/>
          <w:sz w:val="24"/>
          <w:szCs w:val="24"/>
        </w:rPr>
        <w:t>(Android)</w:t>
      </w:r>
    </w:p>
    <w:p w14:paraId="64A04E0D" w14:textId="77777777" w:rsidR="00A113E2" w:rsidRPr="00CC47AF" w:rsidRDefault="00A113E2" w:rsidP="00A113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7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PHP and JavaScript training </w:t>
      </w:r>
    </w:p>
    <w:p w14:paraId="74DF4447" w14:textId="3CE2D875" w:rsidR="00E334B1" w:rsidRPr="00CC47AF" w:rsidRDefault="004F5ADF" w:rsidP="00A113E2">
      <w:pPr>
        <w:tabs>
          <w:tab w:val="center" w:pos="4968"/>
        </w:tabs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47AF">
        <w:rPr>
          <w:rFonts w:ascii="Times New Roman" w:hAnsi="Times New Roman" w:cs="Times New Roman"/>
          <w:color w:val="000000" w:themeColor="text1"/>
        </w:rPr>
        <w:t xml:space="preserve">  </w:t>
      </w:r>
      <w:r w:rsidR="00A113E2" w:rsidRPr="00CC47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Activation and </w:t>
      </w:r>
      <w:r w:rsidR="00CC47AF" w:rsidRPr="00CC47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Participation</w:t>
      </w:r>
    </w:p>
    <w:p w14:paraId="344B45CA" w14:textId="77777777" w:rsidR="00E334B1" w:rsidRPr="00CC47AF" w:rsidRDefault="000B31EC" w:rsidP="00E334B1">
      <w:pPr>
        <w:pStyle w:val="ListParagraph"/>
        <w:numPr>
          <w:ilvl w:val="0"/>
          <w:numId w:val="18"/>
        </w:numPr>
        <w:tabs>
          <w:tab w:val="center" w:pos="496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7AF">
        <w:rPr>
          <w:rFonts w:ascii="Times New Roman" w:hAnsi="Times New Roman" w:cs="Times New Roman"/>
          <w:color w:val="000000" w:themeColor="text1"/>
          <w:sz w:val="24"/>
          <w:szCs w:val="24"/>
        </w:rPr>
        <w:t>Participation in Taekwondo Competition.</w:t>
      </w:r>
    </w:p>
    <w:p w14:paraId="329DBA26" w14:textId="538D6087" w:rsidR="007C3F63" w:rsidRPr="007C3F63" w:rsidRDefault="00E334B1" w:rsidP="007C3F63">
      <w:pPr>
        <w:pStyle w:val="ListParagraph"/>
        <w:numPr>
          <w:ilvl w:val="0"/>
          <w:numId w:val="18"/>
        </w:numPr>
        <w:tabs>
          <w:tab w:val="center" w:pos="496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7AF">
        <w:rPr>
          <w:rFonts w:ascii="Times New Roman" w:hAnsi="Times New Roman" w:cs="Times New Roman"/>
          <w:color w:val="000000" w:themeColor="text1"/>
          <w:sz w:val="24"/>
          <w:szCs w:val="24"/>
        </w:rPr>
        <w:t>Class Representative in Grade 0</w:t>
      </w:r>
      <w:r w:rsidR="00260E9A">
        <w:rPr>
          <w:rFonts w:ascii="Times New Roman" w:hAnsi="Times New Roman" w:cs="Times New Roman"/>
          <w:color w:val="000000" w:themeColor="text1"/>
          <w:sz w:val="24"/>
          <w:szCs w:val="24"/>
        </w:rPr>
        <w:t>7.</w:t>
      </w:r>
    </w:p>
    <w:sectPr w:rsidR="007C3F63" w:rsidRPr="007C3F63" w:rsidSect="00673C35">
      <w:footerReference w:type="default" r:id="rId9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3B576" w14:textId="77777777" w:rsidR="00726AA8" w:rsidRDefault="00726AA8">
      <w:pPr>
        <w:spacing w:after="0"/>
      </w:pPr>
      <w:r>
        <w:separator/>
      </w:r>
    </w:p>
  </w:endnote>
  <w:endnote w:type="continuationSeparator" w:id="0">
    <w:p w14:paraId="75C23B65" w14:textId="77777777" w:rsidR="00726AA8" w:rsidRDefault="00726A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B1FF7" w14:textId="7777777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7569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6EBCD" w14:textId="77777777" w:rsidR="00726AA8" w:rsidRDefault="00726AA8">
      <w:pPr>
        <w:spacing w:after="0"/>
      </w:pPr>
      <w:r>
        <w:separator/>
      </w:r>
    </w:p>
  </w:footnote>
  <w:footnote w:type="continuationSeparator" w:id="0">
    <w:p w14:paraId="10ED9B05" w14:textId="77777777" w:rsidR="00726AA8" w:rsidRDefault="00726A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91E74BB"/>
    <w:multiLevelType w:val="hybridMultilevel"/>
    <w:tmpl w:val="A338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BDB66E0"/>
    <w:multiLevelType w:val="hybridMultilevel"/>
    <w:tmpl w:val="DCDEC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72E7C03"/>
    <w:multiLevelType w:val="hybridMultilevel"/>
    <w:tmpl w:val="8938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6"/>
  </w:num>
  <w:num w:numId="15">
    <w:abstractNumId w:val="14"/>
  </w:num>
  <w:num w:numId="16">
    <w:abstractNumId w:val="10"/>
  </w:num>
  <w:num w:numId="17">
    <w:abstractNumId w:val="11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E96"/>
    <w:rsid w:val="00022360"/>
    <w:rsid w:val="000B31EC"/>
    <w:rsid w:val="000D5AB1"/>
    <w:rsid w:val="00145A42"/>
    <w:rsid w:val="0019530B"/>
    <w:rsid w:val="002045EB"/>
    <w:rsid w:val="00244DB2"/>
    <w:rsid w:val="00251502"/>
    <w:rsid w:val="00260E9A"/>
    <w:rsid w:val="00293B83"/>
    <w:rsid w:val="00302A2C"/>
    <w:rsid w:val="00351E6C"/>
    <w:rsid w:val="00381669"/>
    <w:rsid w:val="00475690"/>
    <w:rsid w:val="004F5ADF"/>
    <w:rsid w:val="0052105A"/>
    <w:rsid w:val="005700FE"/>
    <w:rsid w:val="005D2D1F"/>
    <w:rsid w:val="00673C35"/>
    <w:rsid w:val="006A3CE7"/>
    <w:rsid w:val="00723FCC"/>
    <w:rsid w:val="00726AA8"/>
    <w:rsid w:val="0076387D"/>
    <w:rsid w:val="007C3F63"/>
    <w:rsid w:val="00875FA7"/>
    <w:rsid w:val="008D186C"/>
    <w:rsid w:val="008F15C5"/>
    <w:rsid w:val="00965D17"/>
    <w:rsid w:val="00A113E2"/>
    <w:rsid w:val="00A27383"/>
    <w:rsid w:val="00A736B0"/>
    <w:rsid w:val="00AE635D"/>
    <w:rsid w:val="00BB3CE6"/>
    <w:rsid w:val="00BB6011"/>
    <w:rsid w:val="00C02E96"/>
    <w:rsid w:val="00C83E3C"/>
    <w:rsid w:val="00CC47AF"/>
    <w:rsid w:val="00D02A74"/>
    <w:rsid w:val="00D82600"/>
    <w:rsid w:val="00D905F1"/>
    <w:rsid w:val="00DC7A03"/>
    <w:rsid w:val="00DF56DD"/>
    <w:rsid w:val="00E16C31"/>
    <w:rsid w:val="00E334B1"/>
    <w:rsid w:val="00E838DB"/>
    <w:rsid w:val="00FB13A1"/>
    <w:rsid w:val="00FF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979"/>
  <w15:chartTrackingRefBased/>
  <w15:docId w15:val="{64177900-9413-4FBC-99D5-844777F8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C02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san.marikhu12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ver%20letter%20(blue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112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Lenovo</dc:creator>
  <cp:keywords/>
  <dc:description/>
  <cp:lastModifiedBy>URGEN</cp:lastModifiedBy>
  <cp:revision>17</cp:revision>
  <dcterms:created xsi:type="dcterms:W3CDTF">2017-06-12T13:16:00Z</dcterms:created>
  <dcterms:modified xsi:type="dcterms:W3CDTF">2018-10-12T11:46:00Z</dcterms:modified>
</cp:coreProperties>
</file>