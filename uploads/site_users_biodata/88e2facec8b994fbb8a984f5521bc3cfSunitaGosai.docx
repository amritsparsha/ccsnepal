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0AF67" w14:textId="74C140F1" w:rsidR="00DC7A03" w:rsidRPr="006570E0" w:rsidRDefault="00DC7A03" w:rsidP="001F4993">
      <w:pPr>
        <w:pStyle w:val="Title"/>
        <w:shd w:val="clear" w:color="auto" w:fill="FFFFFF" w:themeFill="background1"/>
        <w:spacing w:after="0"/>
        <w:jc w:val="both"/>
        <w:rPr>
          <w:i/>
          <w:color w:val="000000" w:themeColor="text1"/>
          <w:sz w:val="22"/>
        </w:rPr>
      </w:pPr>
    </w:p>
    <w:p w14:paraId="0F95D717" w14:textId="77777777" w:rsidR="00DC7A03" w:rsidRPr="006570E0" w:rsidRDefault="00DC7A03" w:rsidP="001F4993">
      <w:pPr>
        <w:pStyle w:val="Title"/>
        <w:shd w:val="clear" w:color="auto" w:fill="FFFFFF" w:themeFill="background1"/>
        <w:spacing w:after="0"/>
        <w:jc w:val="both"/>
        <w:rPr>
          <w:i/>
          <w:color w:val="000000" w:themeColor="text1"/>
          <w:sz w:val="22"/>
        </w:rPr>
      </w:pPr>
    </w:p>
    <w:p w14:paraId="02694A93" w14:textId="77777777" w:rsidR="00DC7A03" w:rsidRPr="006570E0" w:rsidRDefault="00DC7A03" w:rsidP="001F4993">
      <w:pPr>
        <w:pStyle w:val="Title"/>
        <w:shd w:val="clear" w:color="auto" w:fill="FFFFFF" w:themeFill="background1"/>
        <w:spacing w:after="0"/>
        <w:jc w:val="both"/>
        <w:rPr>
          <w:i/>
          <w:color w:val="000000" w:themeColor="text1"/>
          <w:sz w:val="22"/>
        </w:rPr>
      </w:pPr>
    </w:p>
    <w:p w14:paraId="1C5EAC3E" w14:textId="77777777" w:rsidR="00A27383" w:rsidRPr="00AA7307" w:rsidRDefault="00E624B3" w:rsidP="001F4993">
      <w:pPr>
        <w:pStyle w:val="Title"/>
        <w:shd w:val="clear" w:color="auto" w:fill="FFFFFF" w:themeFill="background1"/>
        <w:spacing w:after="0"/>
        <w:jc w:val="both"/>
        <w:rPr>
          <w:i/>
          <w:color w:val="000000" w:themeColor="text1"/>
          <w:sz w:val="32"/>
          <w:szCs w:val="32"/>
        </w:rPr>
      </w:pPr>
      <w:r w:rsidRPr="00AA7307">
        <w:rPr>
          <w:i/>
          <w:color w:val="000000" w:themeColor="text1"/>
          <w:sz w:val="32"/>
          <w:szCs w:val="32"/>
        </w:rPr>
        <w:t>Sunita Gosai</w:t>
      </w:r>
    </w:p>
    <w:p w14:paraId="77027AE6" w14:textId="257CBF3B" w:rsidR="008D186C" w:rsidRDefault="00E624B3" w:rsidP="001F4993">
      <w:pPr>
        <w:spacing w:after="0"/>
        <w:jc w:val="both"/>
        <w:rPr>
          <w:rStyle w:val="Hyperlink"/>
        </w:rPr>
      </w:pPr>
      <w:proofErr w:type="spellStart"/>
      <w:proofErr w:type="gramStart"/>
      <w:r w:rsidRPr="006570E0">
        <w:t>Libali</w:t>
      </w:r>
      <w:proofErr w:type="spellEnd"/>
      <w:r w:rsidR="004323EB" w:rsidRPr="006570E0">
        <w:t xml:space="preserve"> </w:t>
      </w:r>
      <w:r w:rsidR="000B31EC" w:rsidRPr="006570E0">
        <w:t>,</w:t>
      </w:r>
      <w:proofErr w:type="gramEnd"/>
      <w:r w:rsidR="004323EB" w:rsidRPr="006570E0">
        <w:t xml:space="preserve"> </w:t>
      </w:r>
      <w:proofErr w:type="spellStart"/>
      <w:r w:rsidR="000B31EC" w:rsidRPr="006570E0">
        <w:t>Bkt</w:t>
      </w:r>
      <w:proofErr w:type="spellEnd"/>
      <w:r w:rsidR="00965D17" w:rsidRPr="006570E0">
        <w:t> | </w:t>
      </w:r>
      <w:r w:rsidRPr="006570E0">
        <w:t>9860116588</w:t>
      </w:r>
      <w:r w:rsidR="00965D17" w:rsidRPr="006570E0">
        <w:t> | </w:t>
      </w:r>
      <w:hyperlink r:id="rId7" w:history="1">
        <w:r w:rsidRPr="006570E0">
          <w:rPr>
            <w:rStyle w:val="Hyperlink"/>
          </w:rPr>
          <w:t>sunita.gosai143@gmail.com</w:t>
        </w:r>
      </w:hyperlink>
    </w:p>
    <w:p w14:paraId="3DC0F3D4" w14:textId="77777777" w:rsidR="001F4993" w:rsidRPr="006570E0" w:rsidRDefault="001F4993" w:rsidP="001F4993">
      <w:pPr>
        <w:spacing w:after="0"/>
        <w:jc w:val="both"/>
      </w:pPr>
    </w:p>
    <w:p w14:paraId="3531B920" w14:textId="6F805632" w:rsidR="00965D17" w:rsidRPr="008C14B8" w:rsidRDefault="00647752" w:rsidP="001F4993">
      <w:pPr>
        <w:spacing w:after="0"/>
        <w:jc w:val="both"/>
        <w:rPr>
          <w:b/>
          <w:sz w:val="24"/>
          <w:szCs w:val="24"/>
        </w:rPr>
      </w:pPr>
      <w:r w:rsidRPr="008C14B8">
        <w:rPr>
          <w:b/>
          <w:sz w:val="24"/>
          <w:szCs w:val="24"/>
        </w:rPr>
        <w:t xml:space="preserve">Career </w:t>
      </w:r>
      <w:r w:rsidR="00C02E96" w:rsidRPr="008C14B8">
        <w:rPr>
          <w:b/>
          <w:sz w:val="24"/>
          <w:szCs w:val="24"/>
        </w:rPr>
        <w:t>O</w:t>
      </w:r>
      <w:r w:rsidRPr="008C14B8">
        <w:rPr>
          <w:b/>
          <w:sz w:val="24"/>
          <w:szCs w:val="24"/>
        </w:rPr>
        <w:t>bjective:</w:t>
      </w:r>
    </w:p>
    <w:p w14:paraId="4F97C5EF" w14:textId="21530823" w:rsidR="008D186C" w:rsidRPr="00A81AB1" w:rsidRDefault="00C02E96" w:rsidP="00647752">
      <w:pPr>
        <w:pStyle w:val="ListParagraph"/>
        <w:spacing w:after="0"/>
        <w:jc w:val="both"/>
        <w:rPr>
          <w:color w:val="000000" w:themeColor="text1"/>
        </w:rPr>
      </w:pPr>
      <w:r w:rsidRPr="00A81AB1">
        <w:rPr>
          <w:color w:val="000000" w:themeColor="text1"/>
        </w:rPr>
        <w:t>To obtain internship in web page designing and Database Management</w:t>
      </w:r>
      <w:r w:rsidR="00A81AB1">
        <w:rPr>
          <w:color w:val="000000" w:themeColor="text1"/>
        </w:rPr>
        <w:t xml:space="preserve"> which provides me an opportunity to</w:t>
      </w:r>
      <w:r w:rsidR="007D6AC8">
        <w:rPr>
          <w:color w:val="000000" w:themeColor="text1"/>
        </w:rPr>
        <w:t xml:space="preserve"> </w:t>
      </w:r>
      <w:r w:rsidR="008C14B8">
        <w:rPr>
          <w:color w:val="000000" w:themeColor="text1"/>
        </w:rPr>
        <w:t>present</w:t>
      </w:r>
      <w:r w:rsidR="00D022FC">
        <w:rPr>
          <w:color w:val="000000" w:themeColor="text1"/>
        </w:rPr>
        <w:t xml:space="preserve"> my skills and abilities</w:t>
      </w:r>
      <w:r w:rsidR="008C14B8">
        <w:rPr>
          <w:color w:val="000000" w:themeColor="text1"/>
        </w:rPr>
        <w:t xml:space="preserve"> </w:t>
      </w:r>
    </w:p>
    <w:p w14:paraId="1DECEE40" w14:textId="785B0EBE" w:rsidR="001F4993" w:rsidRPr="006570E0" w:rsidRDefault="00185EFE" w:rsidP="001F4993">
      <w:pPr>
        <w:pStyle w:val="ListParagraph"/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BF751" wp14:editId="035BEB35">
                <wp:simplePos x="0" y="0"/>
                <wp:positionH relativeFrom="column">
                  <wp:posOffset>-721995</wp:posOffset>
                </wp:positionH>
                <wp:positionV relativeFrom="paragraph">
                  <wp:posOffset>102235</wp:posOffset>
                </wp:positionV>
                <wp:extent cx="7781925" cy="0"/>
                <wp:effectExtent l="9525" t="9525" r="9525" b="952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99D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6.85pt;margin-top:8.05pt;width:61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"/>
            </w:pict>
          </mc:Fallback>
        </mc:AlternateContent>
      </w:r>
    </w:p>
    <w:p w14:paraId="0C913C57" w14:textId="28430C3A" w:rsidR="00C02E96" w:rsidRPr="008C14B8" w:rsidRDefault="00C02E96" w:rsidP="001F4993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8C14B8">
        <w:rPr>
          <w:b/>
          <w:color w:val="000000" w:themeColor="text1"/>
          <w:sz w:val="24"/>
          <w:szCs w:val="24"/>
        </w:rPr>
        <w:t>E</w:t>
      </w:r>
      <w:r w:rsidR="004327BA" w:rsidRPr="008C14B8">
        <w:rPr>
          <w:b/>
          <w:color w:val="000000" w:themeColor="text1"/>
          <w:sz w:val="24"/>
          <w:szCs w:val="24"/>
        </w:rPr>
        <w:t>ducation</w:t>
      </w:r>
      <w:r w:rsidR="005C6C2E" w:rsidRPr="008C14B8">
        <w:rPr>
          <w:b/>
          <w:color w:val="000000" w:themeColor="text1"/>
          <w:sz w:val="24"/>
          <w:szCs w:val="24"/>
        </w:rPr>
        <w:t>:</w:t>
      </w:r>
    </w:p>
    <w:p w14:paraId="64E36146" w14:textId="77777777" w:rsidR="005C6C2E" w:rsidRPr="006570E0" w:rsidRDefault="005C6C2E" w:rsidP="001F4993">
      <w:pPr>
        <w:spacing w:after="0"/>
        <w:jc w:val="both"/>
      </w:pPr>
    </w:p>
    <w:p w14:paraId="7880C87C" w14:textId="6CFC6785" w:rsidR="0096314E" w:rsidRDefault="0096314E" w:rsidP="001F4993">
      <w:pPr>
        <w:spacing w:after="0"/>
        <w:jc w:val="both"/>
        <w:rPr>
          <w:b/>
          <w:color w:val="000000" w:themeColor="text1"/>
        </w:rPr>
      </w:pPr>
      <w:r>
        <w:rPr>
          <w:color w:val="000000" w:themeColor="text1"/>
        </w:rPr>
        <w:tab/>
      </w:r>
      <w:r w:rsidRPr="00093ED0">
        <w:rPr>
          <w:b/>
          <w:color w:val="000000" w:themeColor="text1"/>
        </w:rPr>
        <w:t>Prowess Academy English Secondary School</w:t>
      </w:r>
    </w:p>
    <w:p w14:paraId="2A1C577F" w14:textId="14F548CA" w:rsidR="00093ED0" w:rsidRDefault="00093ED0" w:rsidP="001F4993">
      <w:pPr>
        <w:spacing w:after="0"/>
        <w:jc w:val="both"/>
        <w:rPr>
          <w:color w:val="000000" w:themeColor="text1"/>
        </w:rPr>
      </w:pPr>
      <w:r>
        <w:rPr>
          <w:b/>
          <w:color w:val="000000" w:themeColor="text1"/>
        </w:rPr>
        <w:tab/>
      </w:r>
      <w:r w:rsidRPr="00093ED0">
        <w:rPr>
          <w:color w:val="000000" w:themeColor="text1"/>
        </w:rPr>
        <w:t>Inacho 6, Bhaktapur</w:t>
      </w:r>
    </w:p>
    <w:p w14:paraId="20F6188B" w14:textId="12E5FA44" w:rsidR="00093ED0" w:rsidRDefault="00093ED0" w:rsidP="001F4993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ab/>
        <w:t>SLC With First Division</w:t>
      </w:r>
    </w:p>
    <w:p w14:paraId="1BBECDB5" w14:textId="77777777" w:rsidR="00093ED0" w:rsidRPr="00093ED0" w:rsidRDefault="00093ED0" w:rsidP="001F4993">
      <w:pPr>
        <w:spacing w:after="0"/>
        <w:jc w:val="both"/>
        <w:rPr>
          <w:color w:val="000000" w:themeColor="text1"/>
        </w:rPr>
      </w:pPr>
    </w:p>
    <w:p w14:paraId="0CC63E34" w14:textId="7AA91531" w:rsidR="00F31EA5" w:rsidRPr="00F31EA5" w:rsidRDefault="000D6C94" w:rsidP="001F4993">
      <w:pPr>
        <w:spacing w:after="0"/>
        <w:ind w:firstLine="720"/>
        <w:jc w:val="both"/>
        <w:rPr>
          <w:b/>
          <w:color w:val="000000" w:themeColor="text1"/>
        </w:rPr>
      </w:pPr>
      <w:r w:rsidRPr="00F31EA5">
        <w:rPr>
          <w:b/>
          <w:color w:val="000000" w:themeColor="text1"/>
        </w:rPr>
        <w:t>Khwopa Higher</w:t>
      </w:r>
      <w:r w:rsidR="00F31EA5" w:rsidRPr="00F31EA5">
        <w:rPr>
          <w:b/>
          <w:color w:val="000000" w:themeColor="text1"/>
        </w:rPr>
        <w:t xml:space="preserve"> Secondary School</w:t>
      </w:r>
    </w:p>
    <w:p w14:paraId="2C4D16E0" w14:textId="7FC16EA8" w:rsidR="00F31EA5" w:rsidRDefault="000D6C94" w:rsidP="001F4993">
      <w:pPr>
        <w:spacing w:after="0"/>
        <w:ind w:firstLine="720"/>
        <w:jc w:val="both"/>
        <w:rPr>
          <w:color w:val="000000" w:themeColor="text1"/>
        </w:rPr>
      </w:pPr>
      <w:r w:rsidRPr="006570E0">
        <w:rPr>
          <w:color w:val="000000" w:themeColor="text1"/>
        </w:rPr>
        <w:t>Dekocha,</w:t>
      </w:r>
      <w:r w:rsidR="00F31EA5" w:rsidRPr="006570E0">
        <w:rPr>
          <w:color w:val="000000" w:themeColor="text1"/>
        </w:rPr>
        <w:t xml:space="preserve"> Bhaktapur</w:t>
      </w:r>
    </w:p>
    <w:p w14:paraId="3ABF1A2C" w14:textId="07A0D717" w:rsidR="00093ED0" w:rsidRPr="00093ED0" w:rsidRDefault="00093ED0" w:rsidP="001F4993">
      <w:pPr>
        <w:spacing w:after="0"/>
        <w:ind w:firstLine="720"/>
        <w:jc w:val="both"/>
        <w:rPr>
          <w:color w:val="000000" w:themeColor="text1"/>
        </w:rPr>
      </w:pPr>
      <w:r w:rsidRPr="00093ED0">
        <w:rPr>
          <w:color w:val="000000" w:themeColor="text1"/>
        </w:rPr>
        <w:t>+2 Management with Second Division</w:t>
      </w:r>
    </w:p>
    <w:p w14:paraId="513F8460" w14:textId="77777777" w:rsidR="00F31EA5" w:rsidRPr="006570E0" w:rsidRDefault="00F31EA5" w:rsidP="001F4993">
      <w:pPr>
        <w:spacing w:after="0"/>
        <w:jc w:val="both"/>
        <w:rPr>
          <w:color w:val="000000" w:themeColor="text1"/>
        </w:rPr>
      </w:pPr>
    </w:p>
    <w:p w14:paraId="2338A05E" w14:textId="2EC12525" w:rsidR="00C02E96" w:rsidRPr="000D6C94" w:rsidRDefault="00C02E96" w:rsidP="001F4993">
      <w:pPr>
        <w:spacing w:after="0"/>
        <w:ind w:firstLine="720"/>
        <w:jc w:val="both"/>
        <w:rPr>
          <w:b/>
          <w:color w:val="000000" w:themeColor="text1"/>
        </w:rPr>
      </w:pPr>
      <w:r w:rsidRPr="000D6C94">
        <w:rPr>
          <w:b/>
          <w:color w:val="000000" w:themeColor="text1"/>
        </w:rPr>
        <w:t>Sunway Internatio</w:t>
      </w:r>
      <w:r w:rsidR="004F5ADF" w:rsidRPr="000D6C94">
        <w:rPr>
          <w:b/>
          <w:color w:val="000000" w:themeColor="text1"/>
        </w:rPr>
        <w:t>nal Business School</w:t>
      </w:r>
      <w:r w:rsidR="00AE635D" w:rsidRPr="000D6C94">
        <w:rPr>
          <w:b/>
          <w:color w:val="000000" w:themeColor="text1"/>
        </w:rPr>
        <w:t>.</w:t>
      </w:r>
    </w:p>
    <w:p w14:paraId="4E6D07BF" w14:textId="41A8E5CE" w:rsidR="000B31EC" w:rsidRDefault="001F4993" w:rsidP="001F4993">
      <w:pPr>
        <w:spacing w:after="0"/>
        <w:ind w:firstLine="720"/>
        <w:jc w:val="both"/>
        <w:rPr>
          <w:color w:val="000000" w:themeColor="text1"/>
        </w:rPr>
      </w:pPr>
      <w:r w:rsidRPr="006570E0">
        <w:rPr>
          <w:color w:val="000000" w:themeColor="text1"/>
        </w:rPr>
        <w:t>M</w:t>
      </w:r>
      <w:r>
        <w:rPr>
          <w:color w:val="000000" w:themeColor="text1"/>
        </w:rPr>
        <w:t>aitidevi</w:t>
      </w:r>
      <w:r w:rsidRPr="006570E0">
        <w:rPr>
          <w:color w:val="000000" w:themeColor="text1"/>
        </w:rPr>
        <w:t>,</w:t>
      </w:r>
      <w:r w:rsidR="00AE635D" w:rsidRPr="006570E0">
        <w:rPr>
          <w:color w:val="000000" w:themeColor="text1"/>
        </w:rPr>
        <w:t xml:space="preserve"> Kathmandu</w:t>
      </w:r>
    </w:p>
    <w:p w14:paraId="03054D2C" w14:textId="4B932224" w:rsidR="000D6C94" w:rsidRDefault="000D6C94" w:rsidP="001F4993">
      <w:pPr>
        <w:spacing w:after="0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Affiliated to Infrastructure University of Kuala Lumpur</w:t>
      </w:r>
    </w:p>
    <w:p w14:paraId="6691A594" w14:textId="4C93E5E8" w:rsidR="000D6C94" w:rsidRDefault="000D6C94" w:rsidP="001F4993">
      <w:pPr>
        <w:spacing w:after="0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Bachelor of Computer Science</w:t>
      </w:r>
    </w:p>
    <w:p w14:paraId="26C513A7" w14:textId="1CA1AE1C" w:rsidR="000D6C94" w:rsidRDefault="000D6C94" w:rsidP="001F4993">
      <w:pPr>
        <w:spacing w:after="0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Running from 2016 AD</w:t>
      </w:r>
    </w:p>
    <w:p w14:paraId="01A11A4E" w14:textId="6A24EC56" w:rsidR="000D6C94" w:rsidRDefault="00185EFE" w:rsidP="001F4993">
      <w:pPr>
        <w:spacing w:after="0"/>
        <w:ind w:firstLine="720"/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BF751" wp14:editId="4D810836">
                <wp:simplePos x="0" y="0"/>
                <wp:positionH relativeFrom="column">
                  <wp:posOffset>-731520</wp:posOffset>
                </wp:positionH>
                <wp:positionV relativeFrom="paragraph">
                  <wp:posOffset>205740</wp:posOffset>
                </wp:positionV>
                <wp:extent cx="7781925" cy="0"/>
                <wp:effectExtent l="9525" t="9525" r="9525" b="952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95A89" id="AutoShape 3" o:spid="_x0000_s1026" type="#_x0000_t32" style="position:absolute;margin-left:-57.6pt;margin-top:16.2pt;width:61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"/>
            </w:pict>
          </mc:Fallback>
        </mc:AlternateContent>
      </w:r>
      <w:r w:rsidR="000D6C94">
        <w:rPr>
          <w:color w:val="000000" w:themeColor="text1"/>
        </w:rPr>
        <w:t>Expected to graduate in 2019 AD</w:t>
      </w:r>
    </w:p>
    <w:p w14:paraId="0E0BA5CB" w14:textId="77777777" w:rsidR="001F4993" w:rsidRPr="006570E0" w:rsidRDefault="001F4993" w:rsidP="001F4993">
      <w:pPr>
        <w:spacing w:after="0"/>
        <w:ind w:firstLine="720"/>
        <w:jc w:val="both"/>
        <w:rPr>
          <w:color w:val="000000" w:themeColor="text1"/>
        </w:rPr>
      </w:pPr>
    </w:p>
    <w:p w14:paraId="65D09CCF" w14:textId="5D64E19C" w:rsidR="00A113E2" w:rsidRPr="008C14B8" w:rsidRDefault="00182716" w:rsidP="001F4993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8C14B8">
        <w:rPr>
          <w:b/>
          <w:color w:val="000000" w:themeColor="text1"/>
          <w:sz w:val="24"/>
          <w:szCs w:val="24"/>
        </w:rPr>
        <w:t>Experience</w:t>
      </w:r>
      <w:r w:rsidR="006570E0" w:rsidRPr="008C14B8">
        <w:rPr>
          <w:b/>
          <w:color w:val="000000" w:themeColor="text1"/>
          <w:sz w:val="24"/>
          <w:szCs w:val="24"/>
        </w:rPr>
        <w:t>:</w:t>
      </w:r>
    </w:p>
    <w:p w14:paraId="7481FC76" w14:textId="34F4C516" w:rsidR="006E563C" w:rsidRPr="006570E0" w:rsidRDefault="006E563C" w:rsidP="001F4993">
      <w:pPr>
        <w:spacing w:after="0"/>
        <w:ind w:firstLine="720"/>
        <w:jc w:val="both"/>
        <w:rPr>
          <w:b/>
          <w:color w:val="000000" w:themeColor="text1"/>
        </w:rPr>
      </w:pPr>
      <w:r w:rsidRPr="006570E0">
        <w:rPr>
          <w:b/>
          <w:color w:val="000000" w:themeColor="text1"/>
        </w:rPr>
        <w:t>Hospital Management System in C</w:t>
      </w:r>
      <w:r w:rsidR="004E1718">
        <w:rPr>
          <w:b/>
          <w:color w:val="000000" w:themeColor="text1"/>
        </w:rPr>
        <w:t xml:space="preserve"> </w:t>
      </w:r>
      <w:r w:rsidRPr="006570E0">
        <w:rPr>
          <w:b/>
          <w:color w:val="000000" w:themeColor="text1"/>
        </w:rPr>
        <w:t>|2016 AD</w:t>
      </w:r>
    </w:p>
    <w:p w14:paraId="5B717405" w14:textId="2807648F" w:rsidR="006E563C" w:rsidRDefault="00936A9E" w:rsidP="001F4993">
      <w:pPr>
        <w:spacing w:after="0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6E563C" w:rsidRPr="006570E0">
        <w:rPr>
          <w:color w:val="000000" w:themeColor="text1"/>
        </w:rPr>
        <w:t>1</w:t>
      </w:r>
      <w:r w:rsidR="006E563C" w:rsidRPr="006570E0">
        <w:rPr>
          <w:color w:val="000000" w:themeColor="text1"/>
          <w:vertAlign w:val="superscript"/>
        </w:rPr>
        <w:t>st</w:t>
      </w:r>
      <w:r w:rsidR="006E563C" w:rsidRPr="006570E0">
        <w:rPr>
          <w:color w:val="000000" w:themeColor="text1"/>
        </w:rPr>
        <w:t xml:space="preserve"> Semester Group Project</w:t>
      </w:r>
    </w:p>
    <w:p w14:paraId="3EA979B2" w14:textId="77777777" w:rsidR="001F4993" w:rsidRPr="006570E0" w:rsidRDefault="001F4993" w:rsidP="001F4993">
      <w:pPr>
        <w:spacing w:after="0"/>
        <w:ind w:firstLine="720"/>
        <w:jc w:val="both"/>
        <w:rPr>
          <w:color w:val="000000" w:themeColor="text1"/>
        </w:rPr>
      </w:pPr>
    </w:p>
    <w:p w14:paraId="241BF40C" w14:textId="1D28F27C" w:rsidR="006E563C" w:rsidRPr="006570E0" w:rsidRDefault="006E563C" w:rsidP="001F4993">
      <w:pPr>
        <w:spacing w:after="0"/>
        <w:ind w:firstLine="720"/>
        <w:jc w:val="both"/>
        <w:rPr>
          <w:b/>
          <w:color w:val="000000" w:themeColor="text1"/>
        </w:rPr>
      </w:pPr>
      <w:r w:rsidRPr="006570E0">
        <w:rPr>
          <w:b/>
          <w:color w:val="000000" w:themeColor="text1"/>
        </w:rPr>
        <w:t xml:space="preserve">JAVA </w:t>
      </w:r>
      <w:r w:rsidR="001F4993" w:rsidRPr="006570E0">
        <w:rPr>
          <w:b/>
          <w:color w:val="000000" w:themeColor="text1"/>
        </w:rPr>
        <w:t>Sky force</w:t>
      </w:r>
      <w:r w:rsidRPr="006570E0">
        <w:rPr>
          <w:b/>
          <w:color w:val="000000" w:themeColor="text1"/>
        </w:rPr>
        <w:t xml:space="preserve"> game |2017 AD</w:t>
      </w:r>
    </w:p>
    <w:p w14:paraId="5D0E8EE9" w14:textId="06AE80E7" w:rsidR="006E563C" w:rsidRDefault="00936A9E" w:rsidP="001F4993">
      <w:pPr>
        <w:spacing w:after="0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6E563C" w:rsidRPr="006570E0">
        <w:rPr>
          <w:color w:val="000000" w:themeColor="text1"/>
        </w:rPr>
        <w:t>2</w:t>
      </w:r>
      <w:r w:rsidR="006E563C" w:rsidRPr="006570E0">
        <w:rPr>
          <w:color w:val="000000" w:themeColor="text1"/>
          <w:vertAlign w:val="superscript"/>
        </w:rPr>
        <w:t>nd</w:t>
      </w:r>
      <w:r w:rsidR="006E563C" w:rsidRPr="006570E0">
        <w:rPr>
          <w:color w:val="000000" w:themeColor="text1"/>
        </w:rPr>
        <w:t xml:space="preserve"> Semester Group Project</w:t>
      </w:r>
    </w:p>
    <w:p w14:paraId="6F93CC39" w14:textId="77777777" w:rsidR="001F4993" w:rsidRPr="006570E0" w:rsidRDefault="001F4993" w:rsidP="001F4993">
      <w:pPr>
        <w:spacing w:after="0"/>
        <w:ind w:firstLine="720"/>
        <w:jc w:val="both"/>
        <w:rPr>
          <w:color w:val="000000" w:themeColor="text1"/>
        </w:rPr>
      </w:pPr>
    </w:p>
    <w:p w14:paraId="62A5D100" w14:textId="2E5D433E" w:rsidR="006E563C" w:rsidRPr="006570E0" w:rsidRDefault="006E563C" w:rsidP="001F4993">
      <w:pPr>
        <w:spacing w:after="0"/>
        <w:ind w:firstLine="720"/>
        <w:jc w:val="both"/>
        <w:rPr>
          <w:b/>
          <w:color w:val="000000" w:themeColor="text1"/>
        </w:rPr>
      </w:pPr>
      <w:r w:rsidRPr="006570E0">
        <w:rPr>
          <w:b/>
          <w:color w:val="000000" w:themeColor="text1"/>
        </w:rPr>
        <w:t>Research on finding a nearest fuel station on geo-</w:t>
      </w:r>
      <w:r w:rsidR="001F4993" w:rsidRPr="006570E0">
        <w:rPr>
          <w:b/>
          <w:color w:val="000000" w:themeColor="text1"/>
        </w:rPr>
        <w:t>location (</w:t>
      </w:r>
      <w:r w:rsidRPr="006570E0">
        <w:rPr>
          <w:b/>
          <w:color w:val="000000" w:themeColor="text1"/>
        </w:rPr>
        <w:t>Android) |2018 AD</w:t>
      </w:r>
    </w:p>
    <w:p w14:paraId="19AF155E" w14:textId="2A5D512A" w:rsidR="006E563C" w:rsidRPr="006570E0" w:rsidRDefault="00936A9E" w:rsidP="001F4993">
      <w:pPr>
        <w:spacing w:after="0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6E563C" w:rsidRPr="006570E0">
        <w:rPr>
          <w:color w:val="000000" w:themeColor="text1"/>
        </w:rPr>
        <w:t>IT-</w:t>
      </w:r>
      <w:r w:rsidR="00647752" w:rsidRPr="006570E0">
        <w:rPr>
          <w:color w:val="000000" w:themeColor="text1"/>
        </w:rPr>
        <w:t>Project (</w:t>
      </w:r>
      <w:r w:rsidR="006E563C" w:rsidRPr="006570E0">
        <w:rPr>
          <w:color w:val="000000" w:themeColor="text1"/>
        </w:rPr>
        <w:t>Ongoing)</w:t>
      </w:r>
    </w:p>
    <w:p w14:paraId="4835A1A9" w14:textId="5A27468E" w:rsidR="006570E0" w:rsidRPr="006570E0" w:rsidRDefault="00185EFE" w:rsidP="001F4993">
      <w:pPr>
        <w:spacing w:after="0"/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BF751" wp14:editId="49F514AE">
                <wp:simplePos x="0" y="0"/>
                <wp:positionH relativeFrom="column">
                  <wp:posOffset>-721995</wp:posOffset>
                </wp:positionH>
                <wp:positionV relativeFrom="paragraph">
                  <wp:posOffset>184785</wp:posOffset>
                </wp:positionV>
                <wp:extent cx="7781925" cy="0"/>
                <wp:effectExtent l="9525" t="9525" r="9525" b="952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EC9BA" id="AutoShape 4" o:spid="_x0000_s1026" type="#_x0000_t32" style="position:absolute;margin-left:-56.85pt;margin-top:14.55pt;width:61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PQMgIAAHcEAAAOAAAAZHJzL2Uyb0RvYy54bWysVE2P2yAQvVfqf0DcE9upk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"/>
            </w:pict>
          </mc:Fallback>
        </mc:AlternateContent>
      </w:r>
    </w:p>
    <w:p w14:paraId="0C35CA7D" w14:textId="77777777" w:rsidR="006570E0" w:rsidRPr="006570E0" w:rsidRDefault="006570E0" w:rsidP="001F4993">
      <w:pPr>
        <w:spacing w:after="0"/>
        <w:jc w:val="both"/>
        <w:rPr>
          <w:color w:val="000000" w:themeColor="text1"/>
        </w:rPr>
      </w:pPr>
    </w:p>
    <w:p w14:paraId="0F1C8E43" w14:textId="1A6408EE" w:rsidR="004F5ADF" w:rsidRPr="005B59AF" w:rsidRDefault="004F5ADF" w:rsidP="001F4993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5B59AF">
        <w:rPr>
          <w:b/>
          <w:color w:val="000000" w:themeColor="text1"/>
          <w:sz w:val="24"/>
          <w:szCs w:val="24"/>
        </w:rPr>
        <w:t>Computer Skill</w:t>
      </w:r>
      <w:r w:rsidR="001F4993" w:rsidRPr="005B59AF">
        <w:rPr>
          <w:b/>
          <w:color w:val="000000" w:themeColor="text1"/>
          <w:sz w:val="24"/>
          <w:szCs w:val="24"/>
        </w:rPr>
        <w:t>:</w:t>
      </w:r>
    </w:p>
    <w:p w14:paraId="558A6ABE" w14:textId="50141EA6" w:rsidR="00A113E2" w:rsidRPr="006570E0" w:rsidRDefault="00B37D82" w:rsidP="001F4993">
      <w:pPr>
        <w:spacing w:after="0"/>
        <w:jc w:val="both"/>
        <w:rPr>
          <w:color w:val="000000" w:themeColor="text1"/>
        </w:rPr>
      </w:pPr>
      <w:r w:rsidRPr="005B59AF">
        <w:rPr>
          <w:b/>
          <w:color w:val="000000" w:themeColor="text1"/>
          <w:sz w:val="24"/>
          <w:szCs w:val="24"/>
          <w:u w:val="single"/>
        </w:rPr>
        <w:t>Language:</w:t>
      </w:r>
      <w:r w:rsidRPr="005B59AF">
        <w:rPr>
          <w:color w:val="000000" w:themeColor="text1"/>
        </w:rPr>
        <w:t xml:space="preserve"> Java</w:t>
      </w:r>
      <w:r w:rsidRPr="006570E0">
        <w:rPr>
          <w:color w:val="000000" w:themeColor="text1"/>
        </w:rPr>
        <w:t>,</w:t>
      </w:r>
      <w:r w:rsidR="004F5ADF" w:rsidRPr="006570E0">
        <w:rPr>
          <w:color w:val="000000" w:themeColor="text1"/>
        </w:rPr>
        <w:t xml:space="preserve"> </w:t>
      </w:r>
      <w:r w:rsidRPr="006570E0">
        <w:rPr>
          <w:color w:val="000000" w:themeColor="text1"/>
        </w:rPr>
        <w:t>C,</w:t>
      </w:r>
      <w:r w:rsidR="004F5ADF" w:rsidRPr="006570E0">
        <w:rPr>
          <w:color w:val="000000" w:themeColor="text1"/>
        </w:rPr>
        <w:t xml:space="preserve"> HTML, </w:t>
      </w:r>
      <w:r w:rsidR="00A113E2" w:rsidRPr="006570E0">
        <w:rPr>
          <w:color w:val="000000" w:themeColor="text1"/>
        </w:rPr>
        <w:t>JavaS</w:t>
      </w:r>
      <w:r w:rsidR="004F5ADF" w:rsidRPr="006570E0">
        <w:rPr>
          <w:color w:val="000000" w:themeColor="text1"/>
        </w:rPr>
        <w:t>cript</w:t>
      </w:r>
      <w:r w:rsidR="006E563C" w:rsidRPr="006570E0">
        <w:rPr>
          <w:color w:val="000000" w:themeColor="text1"/>
        </w:rPr>
        <w:t>, C++, PHP</w:t>
      </w:r>
    </w:p>
    <w:p w14:paraId="3A2DE306" w14:textId="77777777" w:rsidR="00A113E2" w:rsidRPr="006570E0" w:rsidRDefault="00A113E2" w:rsidP="001F4993">
      <w:pPr>
        <w:spacing w:after="0"/>
        <w:jc w:val="both"/>
        <w:rPr>
          <w:color w:val="000000" w:themeColor="text1"/>
        </w:rPr>
      </w:pPr>
      <w:r w:rsidRPr="008C14B8">
        <w:rPr>
          <w:b/>
          <w:color w:val="000000" w:themeColor="text1"/>
          <w:sz w:val="24"/>
          <w:szCs w:val="24"/>
          <w:u w:val="single"/>
        </w:rPr>
        <w:t>Operating System</w:t>
      </w:r>
      <w:r w:rsidRPr="006570E0">
        <w:rPr>
          <w:color w:val="000000" w:themeColor="text1"/>
        </w:rPr>
        <w:t>: Windows, Linux</w:t>
      </w:r>
    </w:p>
    <w:p w14:paraId="0D6B3B85" w14:textId="2A2E3DB4" w:rsidR="00A113E2" w:rsidRDefault="00A113E2" w:rsidP="001F4993">
      <w:pPr>
        <w:spacing w:after="0"/>
        <w:jc w:val="both"/>
        <w:rPr>
          <w:color w:val="000000" w:themeColor="text1"/>
        </w:rPr>
      </w:pPr>
      <w:r w:rsidRPr="008C14B8">
        <w:rPr>
          <w:b/>
          <w:color w:val="000000" w:themeColor="text1"/>
          <w:sz w:val="24"/>
          <w:szCs w:val="24"/>
          <w:u w:val="single"/>
        </w:rPr>
        <w:t>Software</w:t>
      </w:r>
      <w:r w:rsidRPr="006570E0">
        <w:rPr>
          <w:color w:val="000000" w:themeColor="text1"/>
        </w:rPr>
        <w:t>: MS Office, Adobe Photoshop</w:t>
      </w:r>
    </w:p>
    <w:p w14:paraId="2CA4DC8F" w14:textId="77777777" w:rsidR="00AE615E" w:rsidRDefault="00AE615E" w:rsidP="001F4993">
      <w:pPr>
        <w:spacing w:after="0"/>
        <w:jc w:val="both"/>
        <w:rPr>
          <w:color w:val="000000" w:themeColor="text1"/>
        </w:rPr>
      </w:pPr>
    </w:p>
    <w:p w14:paraId="4B01F676" w14:textId="6011F9B1" w:rsidR="001F4993" w:rsidRDefault="00185EFE" w:rsidP="001F4993">
      <w:pPr>
        <w:spacing w:after="0"/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BF751" wp14:editId="2D946097">
                <wp:simplePos x="0" y="0"/>
                <wp:positionH relativeFrom="column">
                  <wp:posOffset>-721995</wp:posOffset>
                </wp:positionH>
                <wp:positionV relativeFrom="paragraph">
                  <wp:posOffset>183515</wp:posOffset>
                </wp:positionV>
                <wp:extent cx="7781925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03188" id="AutoShape 5" o:spid="_x0000_s1026" type="#_x0000_t32" style="position:absolute;margin-left:-56.85pt;margin-top:14.45pt;width:61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BPMgIAAHcEAAAOAAAAZHJzL2Uyb0RvYy54bWysVE2P2yAQvVfqf0DcE9upk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"/>
            </w:pict>
          </mc:Fallback>
        </mc:AlternateContent>
      </w:r>
    </w:p>
    <w:p w14:paraId="5D724C9E" w14:textId="77777777" w:rsidR="001F4993" w:rsidRPr="005B59AF" w:rsidRDefault="001F4993" w:rsidP="001F4993">
      <w:pPr>
        <w:spacing w:after="0"/>
        <w:jc w:val="both"/>
        <w:rPr>
          <w:color w:val="000000" w:themeColor="text1"/>
          <w:sz w:val="24"/>
          <w:szCs w:val="24"/>
        </w:rPr>
      </w:pPr>
    </w:p>
    <w:p w14:paraId="1BF9E064" w14:textId="0C4A1959" w:rsidR="006E563C" w:rsidRDefault="006E563C" w:rsidP="001F4993">
      <w:pPr>
        <w:spacing w:after="0"/>
        <w:jc w:val="both"/>
        <w:rPr>
          <w:color w:val="000000" w:themeColor="text1"/>
        </w:rPr>
      </w:pPr>
      <w:r w:rsidRPr="005B59AF">
        <w:rPr>
          <w:b/>
          <w:color w:val="000000" w:themeColor="text1"/>
          <w:sz w:val="24"/>
          <w:szCs w:val="24"/>
        </w:rPr>
        <w:t>Area of Interest</w:t>
      </w:r>
      <w:r w:rsidRPr="005B59AF">
        <w:rPr>
          <w:color w:val="000000" w:themeColor="text1"/>
          <w:sz w:val="24"/>
          <w:szCs w:val="24"/>
        </w:rPr>
        <w:t>:</w:t>
      </w:r>
      <w:r w:rsidRPr="006570E0">
        <w:rPr>
          <w:color w:val="000000" w:themeColor="text1"/>
        </w:rPr>
        <w:t xml:space="preserve"> Web Designing, </w:t>
      </w:r>
      <w:r w:rsidR="006570E0" w:rsidRPr="006570E0">
        <w:rPr>
          <w:color w:val="000000" w:themeColor="text1"/>
        </w:rPr>
        <w:t>Android development and Database concept</w:t>
      </w:r>
    </w:p>
    <w:p w14:paraId="11BB19A4" w14:textId="51D365CB" w:rsidR="00AE615E" w:rsidRDefault="00AE615E" w:rsidP="001F4993">
      <w:pPr>
        <w:spacing w:after="0"/>
        <w:jc w:val="both"/>
        <w:rPr>
          <w:color w:val="000000" w:themeColor="text1"/>
        </w:rPr>
      </w:pPr>
    </w:p>
    <w:p w14:paraId="35F505F2" w14:textId="13F1EFA8" w:rsidR="00AE615E" w:rsidRDefault="00AE615E" w:rsidP="001F4993">
      <w:pPr>
        <w:spacing w:after="0"/>
        <w:jc w:val="both"/>
        <w:rPr>
          <w:color w:val="000000" w:themeColor="text1"/>
        </w:rPr>
      </w:pPr>
    </w:p>
    <w:p w14:paraId="4383B23C" w14:textId="2E597619" w:rsidR="00AE615E" w:rsidRDefault="00AE615E" w:rsidP="001F4993">
      <w:pPr>
        <w:spacing w:after="0"/>
        <w:jc w:val="both"/>
        <w:rPr>
          <w:color w:val="000000" w:themeColor="text1"/>
        </w:rPr>
      </w:pPr>
    </w:p>
    <w:p w14:paraId="39146FCE" w14:textId="77777777" w:rsidR="00AE615E" w:rsidRDefault="00AE615E" w:rsidP="001F4993">
      <w:pPr>
        <w:spacing w:after="0"/>
        <w:jc w:val="both"/>
        <w:rPr>
          <w:color w:val="000000" w:themeColor="text1"/>
        </w:rPr>
      </w:pPr>
    </w:p>
    <w:p w14:paraId="35C9D102" w14:textId="77777777" w:rsidR="001F4993" w:rsidRDefault="001F4993" w:rsidP="001F4993">
      <w:pPr>
        <w:spacing w:after="0"/>
        <w:jc w:val="both"/>
        <w:rPr>
          <w:color w:val="000000" w:themeColor="text1"/>
        </w:rPr>
      </w:pPr>
    </w:p>
    <w:p w14:paraId="1B24C6C2" w14:textId="52562C43" w:rsidR="001F4993" w:rsidRPr="005B59AF" w:rsidRDefault="00185EFE" w:rsidP="001F4993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BF751" wp14:editId="72EAB927">
                <wp:simplePos x="0" y="0"/>
                <wp:positionH relativeFrom="column">
                  <wp:posOffset>-721995</wp:posOffset>
                </wp:positionH>
                <wp:positionV relativeFrom="paragraph">
                  <wp:posOffset>130175</wp:posOffset>
                </wp:positionV>
                <wp:extent cx="7781925" cy="0"/>
                <wp:effectExtent l="9525" t="11430" r="9525" b="762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D1F53" id="AutoShape 7" o:spid="_x0000_s1026" type="#_x0000_t32" style="position:absolute;margin-left:-56.85pt;margin-top:10.25pt;width:612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"/>
            </w:pict>
          </mc:Fallback>
        </mc:AlternateContent>
      </w:r>
    </w:p>
    <w:p w14:paraId="075675D3" w14:textId="3D06AD81" w:rsidR="006570E0" w:rsidRPr="005B59AF" w:rsidRDefault="006570E0" w:rsidP="001F4993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5B59AF">
        <w:rPr>
          <w:b/>
          <w:color w:val="000000" w:themeColor="text1"/>
          <w:sz w:val="24"/>
          <w:szCs w:val="24"/>
        </w:rPr>
        <w:t>Language:</w:t>
      </w:r>
    </w:p>
    <w:p w14:paraId="6D3683B4" w14:textId="038DF715" w:rsidR="006570E0" w:rsidRDefault="006570E0" w:rsidP="001F4993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 w:rsidRPr="006570E0">
        <w:rPr>
          <w:color w:val="000000" w:themeColor="text1"/>
        </w:rPr>
        <w:t>N</w:t>
      </w:r>
      <w:r>
        <w:rPr>
          <w:color w:val="000000" w:themeColor="text1"/>
        </w:rPr>
        <w:t>epali</w:t>
      </w:r>
    </w:p>
    <w:p w14:paraId="784CA410" w14:textId="40AF9ECC" w:rsidR="006570E0" w:rsidRDefault="006570E0" w:rsidP="001F4993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Newari</w:t>
      </w:r>
    </w:p>
    <w:p w14:paraId="57C27EE3" w14:textId="1A68996E" w:rsidR="006570E0" w:rsidRPr="006570E0" w:rsidRDefault="006570E0" w:rsidP="001F4993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English</w:t>
      </w:r>
    </w:p>
    <w:p w14:paraId="7377E18A" w14:textId="291DF3C7" w:rsidR="00E334B1" w:rsidRPr="006570E0" w:rsidRDefault="00E334B1" w:rsidP="001F4993">
      <w:pPr>
        <w:pStyle w:val="ListParagraph"/>
        <w:tabs>
          <w:tab w:val="center" w:pos="4968"/>
        </w:tabs>
        <w:spacing w:after="0"/>
        <w:jc w:val="both"/>
        <w:rPr>
          <w:b/>
          <w:color w:val="000000" w:themeColor="text1"/>
        </w:rPr>
      </w:pPr>
    </w:p>
    <w:p w14:paraId="38AAB731" w14:textId="269388F2" w:rsidR="00647752" w:rsidRDefault="006A2200" w:rsidP="001F4993">
      <w:pPr>
        <w:tabs>
          <w:tab w:val="center" w:pos="4968"/>
        </w:tabs>
        <w:spacing w:after="0"/>
        <w:jc w:val="both"/>
        <w:rPr>
          <w:b/>
          <w:color w:val="000000" w:themeColor="text1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B6588" wp14:editId="3A766A35">
                <wp:simplePos x="0" y="0"/>
                <wp:positionH relativeFrom="page">
                  <wp:align>left</wp:align>
                </wp:positionH>
                <wp:positionV relativeFrom="paragraph">
                  <wp:posOffset>212991</wp:posOffset>
                </wp:positionV>
                <wp:extent cx="7781925" cy="0"/>
                <wp:effectExtent l="0" t="0" r="0" b="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9F153" id="AutoShape 7" o:spid="_x0000_s1026" type="#_x0000_t32" style="position:absolute;margin-left:0;margin-top:16.75pt;width:612.75pt;height:0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">
                <w10:wrap anchorx="page"/>
              </v:shape>
            </w:pict>
          </mc:Fallback>
        </mc:AlternateContent>
      </w:r>
      <w:bookmarkEnd w:id="0"/>
    </w:p>
    <w:p w14:paraId="0324D2A4" w14:textId="208B99AF" w:rsidR="00A113E2" w:rsidRPr="006570E0" w:rsidRDefault="00A113E2" w:rsidP="001F4993">
      <w:pPr>
        <w:spacing w:after="0"/>
        <w:jc w:val="both"/>
        <w:rPr>
          <w:b/>
          <w:color w:val="000000" w:themeColor="text1"/>
        </w:rPr>
      </w:pPr>
    </w:p>
    <w:p w14:paraId="36B18AC3" w14:textId="77777777" w:rsidR="004F5ADF" w:rsidRPr="006570E0" w:rsidRDefault="004F5ADF" w:rsidP="001F4993">
      <w:pPr>
        <w:spacing w:after="0"/>
        <w:jc w:val="both"/>
        <w:rPr>
          <w:color w:val="000000" w:themeColor="text1"/>
        </w:rPr>
      </w:pPr>
    </w:p>
    <w:p w14:paraId="5425229F" w14:textId="77777777" w:rsidR="004F5ADF" w:rsidRPr="006570E0" w:rsidRDefault="004F5ADF" w:rsidP="001F4993">
      <w:pPr>
        <w:spacing w:after="0"/>
        <w:jc w:val="both"/>
        <w:rPr>
          <w:color w:val="000000" w:themeColor="text1"/>
        </w:rPr>
      </w:pPr>
    </w:p>
    <w:p w14:paraId="2FAE1F0E" w14:textId="77777777" w:rsidR="004F5ADF" w:rsidRPr="006570E0" w:rsidRDefault="004F5ADF" w:rsidP="001F4993">
      <w:pPr>
        <w:spacing w:after="0"/>
        <w:jc w:val="both"/>
        <w:rPr>
          <w:color w:val="000000" w:themeColor="text1"/>
        </w:rPr>
      </w:pPr>
    </w:p>
    <w:p w14:paraId="45EA2823" w14:textId="77777777" w:rsidR="004F5ADF" w:rsidRPr="006570E0" w:rsidRDefault="004F5ADF" w:rsidP="001F4993">
      <w:pPr>
        <w:spacing w:after="0"/>
        <w:jc w:val="both"/>
        <w:rPr>
          <w:b/>
          <w:color w:val="000000" w:themeColor="text1"/>
        </w:rPr>
      </w:pPr>
    </w:p>
    <w:p w14:paraId="4312AE91" w14:textId="77777777" w:rsidR="00C02E96" w:rsidRPr="006570E0" w:rsidRDefault="00C02E96" w:rsidP="001F4993">
      <w:pPr>
        <w:spacing w:after="0"/>
        <w:jc w:val="both"/>
      </w:pPr>
    </w:p>
    <w:p w14:paraId="3EBFC113" w14:textId="77777777" w:rsidR="00C02E96" w:rsidRPr="006570E0" w:rsidRDefault="00C02E96" w:rsidP="001F4993">
      <w:pPr>
        <w:spacing w:after="0"/>
        <w:jc w:val="both"/>
      </w:pPr>
    </w:p>
    <w:p w14:paraId="5D5ECBEB" w14:textId="77777777" w:rsidR="00C02E96" w:rsidRPr="006570E0" w:rsidRDefault="00C02E96" w:rsidP="001F4993">
      <w:pPr>
        <w:spacing w:after="0"/>
        <w:jc w:val="both"/>
      </w:pPr>
    </w:p>
    <w:p w14:paraId="18C1E44B" w14:textId="77777777" w:rsidR="00C02E96" w:rsidRPr="006570E0" w:rsidRDefault="00C02E96" w:rsidP="001F4993">
      <w:pPr>
        <w:spacing w:after="0"/>
        <w:jc w:val="both"/>
      </w:pPr>
    </w:p>
    <w:p w14:paraId="615FD6A1" w14:textId="77777777" w:rsidR="00C02E96" w:rsidRPr="006570E0" w:rsidRDefault="00C02E96" w:rsidP="001F4993">
      <w:pPr>
        <w:spacing w:after="0"/>
        <w:jc w:val="both"/>
      </w:pPr>
    </w:p>
    <w:p w14:paraId="34B9BFF9" w14:textId="77777777" w:rsidR="00C02E96" w:rsidRPr="006570E0" w:rsidRDefault="00C02E96" w:rsidP="001F4993">
      <w:pPr>
        <w:spacing w:after="0"/>
        <w:jc w:val="both"/>
      </w:pPr>
    </w:p>
    <w:sectPr w:rsidR="00C02E96" w:rsidRPr="006570E0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ABC9A" w14:textId="77777777" w:rsidR="00151F11" w:rsidRDefault="00151F11">
      <w:pPr>
        <w:spacing w:after="0"/>
      </w:pPr>
      <w:r>
        <w:separator/>
      </w:r>
    </w:p>
  </w:endnote>
  <w:endnote w:type="continuationSeparator" w:id="0">
    <w:p w14:paraId="54D855DB" w14:textId="77777777" w:rsidR="00151F11" w:rsidRDefault="00151F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AB3C7" w14:textId="77777777" w:rsidR="00050C8B" w:rsidRDefault="000D5AB1">
    <w:pPr>
      <w:pStyle w:val="Footer"/>
    </w:pPr>
    <w:r>
      <w:t xml:space="preserve">Page </w:t>
    </w:r>
    <w:r w:rsidR="00046636">
      <w:fldChar w:fldCharType="begin"/>
    </w:r>
    <w:r>
      <w:instrText xml:space="preserve"> PAGE   \* MERGEFORMAT </w:instrText>
    </w:r>
    <w:r w:rsidR="00046636">
      <w:fldChar w:fldCharType="separate"/>
    </w:r>
    <w:r w:rsidR="001561A8">
      <w:rPr>
        <w:noProof/>
      </w:rPr>
      <w:t>2</w:t>
    </w:r>
    <w:r w:rsidR="0004663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841F6" w14:textId="77777777" w:rsidR="00151F11" w:rsidRDefault="00151F11">
      <w:pPr>
        <w:spacing w:after="0"/>
      </w:pPr>
      <w:r>
        <w:separator/>
      </w:r>
    </w:p>
  </w:footnote>
  <w:footnote w:type="continuationSeparator" w:id="0">
    <w:p w14:paraId="7A76B8E6" w14:textId="77777777" w:rsidR="00151F11" w:rsidRDefault="00151F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91E74BB"/>
    <w:multiLevelType w:val="hybridMultilevel"/>
    <w:tmpl w:val="A338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44BE4"/>
    <w:multiLevelType w:val="hybridMultilevel"/>
    <w:tmpl w:val="456A8656"/>
    <w:lvl w:ilvl="0" w:tplc="EC82D184">
      <w:start w:val="201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DB66E0"/>
    <w:multiLevelType w:val="hybridMultilevel"/>
    <w:tmpl w:val="DCDE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5"/>
  </w:num>
  <w:num w:numId="16">
    <w:abstractNumId w:val="10"/>
  </w:num>
  <w:num w:numId="17">
    <w:abstractNumId w:val="11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96"/>
    <w:rsid w:val="00024BE0"/>
    <w:rsid w:val="00046636"/>
    <w:rsid w:val="00093ED0"/>
    <w:rsid w:val="000B31EC"/>
    <w:rsid w:val="000D5AB1"/>
    <w:rsid w:val="000D6C94"/>
    <w:rsid w:val="00136F17"/>
    <w:rsid w:val="00151F11"/>
    <w:rsid w:val="001561A8"/>
    <w:rsid w:val="00182716"/>
    <w:rsid w:val="00185EFE"/>
    <w:rsid w:val="0019530B"/>
    <w:rsid w:val="001F4993"/>
    <w:rsid w:val="002045EB"/>
    <w:rsid w:val="00206E32"/>
    <w:rsid w:val="00293B83"/>
    <w:rsid w:val="00302A2C"/>
    <w:rsid w:val="0033527D"/>
    <w:rsid w:val="00351E6C"/>
    <w:rsid w:val="00381669"/>
    <w:rsid w:val="004323EB"/>
    <w:rsid w:val="004327BA"/>
    <w:rsid w:val="00475690"/>
    <w:rsid w:val="004C4AD7"/>
    <w:rsid w:val="004E1718"/>
    <w:rsid w:val="004F5ADF"/>
    <w:rsid w:val="0052105A"/>
    <w:rsid w:val="005700FE"/>
    <w:rsid w:val="005B59AF"/>
    <w:rsid w:val="005C6C2E"/>
    <w:rsid w:val="005D2D1F"/>
    <w:rsid w:val="00647752"/>
    <w:rsid w:val="006478E9"/>
    <w:rsid w:val="006570E0"/>
    <w:rsid w:val="00673C35"/>
    <w:rsid w:val="006A2200"/>
    <w:rsid w:val="006A3CE7"/>
    <w:rsid w:val="006E563C"/>
    <w:rsid w:val="00710354"/>
    <w:rsid w:val="00723FCC"/>
    <w:rsid w:val="0076387D"/>
    <w:rsid w:val="007649E3"/>
    <w:rsid w:val="007D6AC8"/>
    <w:rsid w:val="008512B1"/>
    <w:rsid w:val="008C14B8"/>
    <w:rsid w:val="008D186C"/>
    <w:rsid w:val="008F15C5"/>
    <w:rsid w:val="00910FD4"/>
    <w:rsid w:val="00930409"/>
    <w:rsid w:val="00936A9E"/>
    <w:rsid w:val="0096314E"/>
    <w:rsid w:val="00965D17"/>
    <w:rsid w:val="009749F4"/>
    <w:rsid w:val="009C44F0"/>
    <w:rsid w:val="00A113E2"/>
    <w:rsid w:val="00A27383"/>
    <w:rsid w:val="00A736B0"/>
    <w:rsid w:val="00A81AB1"/>
    <w:rsid w:val="00AA7307"/>
    <w:rsid w:val="00AE615E"/>
    <w:rsid w:val="00AE635D"/>
    <w:rsid w:val="00B37D82"/>
    <w:rsid w:val="00BB3CE6"/>
    <w:rsid w:val="00BB6011"/>
    <w:rsid w:val="00BE1E45"/>
    <w:rsid w:val="00C02E96"/>
    <w:rsid w:val="00C57CBD"/>
    <w:rsid w:val="00C83E3C"/>
    <w:rsid w:val="00D022FC"/>
    <w:rsid w:val="00D02A74"/>
    <w:rsid w:val="00D905F1"/>
    <w:rsid w:val="00DC7A03"/>
    <w:rsid w:val="00DF56DD"/>
    <w:rsid w:val="00E334B1"/>
    <w:rsid w:val="00E624B3"/>
    <w:rsid w:val="00F31EA5"/>
    <w:rsid w:val="00FF3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3D63"/>
  <w15:docId w15:val="{22D87778-4409-4AE1-ABE9-94B3292C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C0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nita.gosai1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63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Lenovo</dc:creator>
  <cp:keywords/>
  <dc:description/>
  <cp:lastModifiedBy>sunita gosai</cp:lastModifiedBy>
  <cp:revision>17</cp:revision>
  <dcterms:created xsi:type="dcterms:W3CDTF">2018-10-11T14:27:00Z</dcterms:created>
  <dcterms:modified xsi:type="dcterms:W3CDTF">2018-10-11T15:55:00Z</dcterms:modified>
</cp:coreProperties>
</file>