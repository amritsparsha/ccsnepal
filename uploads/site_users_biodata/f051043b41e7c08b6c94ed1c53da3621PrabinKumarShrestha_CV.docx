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0A9" w:rsidRPr="00041A6B" w:rsidRDefault="00F87ACA" w:rsidP="00141A4C">
      <w:pPr>
        <w:pStyle w:val="Heading1"/>
        <w:rPr>
          <w:color w:val="auto"/>
        </w:rPr>
      </w:pPr>
      <w:sdt>
        <w:sdtPr>
          <w:rPr>
            <w:color w:val="auto"/>
          </w:rPr>
          <w:alias w:val="Objective:"/>
          <w:tag w:val="Objective:"/>
          <w:id w:val="-731932020"/>
          <w:placeholder>
            <w:docPart w:val="3EBB5446A8B14DF794C63ABD866858A5"/>
          </w:placeholder>
          <w:temporary/>
          <w:showingPlcHdr/>
          <w15:appearance w15:val="hidden"/>
        </w:sdtPr>
        <w:sdtEndPr/>
        <w:sdtContent>
          <w:r w:rsidR="009D5933" w:rsidRPr="00041A6B">
            <w:rPr>
              <w:b/>
              <w:color w:val="auto"/>
              <w:u w:val="single"/>
            </w:rPr>
            <w:t>Objective</w:t>
          </w:r>
        </w:sdtContent>
      </w:sdt>
    </w:p>
    <w:p w:rsidR="002E10D1" w:rsidRPr="00C35606" w:rsidRDefault="000E07C2">
      <w:r>
        <w:t>Seeking for a job</w:t>
      </w:r>
      <w:r w:rsidR="00E728D9" w:rsidRPr="00C35606">
        <w:t xml:space="preserve"> position to learn and acquire extensive knowledge and experience in information </w:t>
      </w:r>
      <w:r w:rsidR="00E848E5" w:rsidRPr="00C35606">
        <w:t xml:space="preserve">technology while effectively performing my duties in an </w:t>
      </w:r>
      <w:r w:rsidR="00F358F5">
        <w:t>organization.</w:t>
      </w:r>
    </w:p>
    <w:p w:rsidR="00477F6B" w:rsidRDefault="00F87ACA" w:rsidP="002E10D1">
      <w:pPr>
        <w:pStyle w:val="Heading1"/>
        <w:tabs>
          <w:tab w:val="left" w:pos="2160"/>
        </w:tabs>
        <w:spacing w:after="360"/>
        <w:rPr>
          <w:color w:val="auto"/>
        </w:rPr>
      </w:pPr>
      <w:sdt>
        <w:sdtPr>
          <w:rPr>
            <w:color w:val="auto"/>
          </w:rPr>
          <w:alias w:val="Education:"/>
          <w:tag w:val="Education:"/>
          <w:id w:val="807127995"/>
          <w:placeholder>
            <w:docPart w:val="1ED8D7136B6641D4B4B20B91CDE7D6C2"/>
          </w:placeholder>
          <w:temporary/>
          <w:showingPlcHdr/>
          <w15:appearance w15:val="hidden"/>
        </w:sdtPr>
        <w:sdtEndPr/>
        <w:sdtContent>
          <w:r w:rsidR="009D5933" w:rsidRPr="00041A6B">
            <w:rPr>
              <w:b/>
              <w:color w:val="auto"/>
              <w:u w:val="single"/>
            </w:rPr>
            <w:t>Education</w:t>
          </w:r>
        </w:sdtContent>
      </w:sdt>
      <w:r w:rsidR="002E10D1">
        <w:rPr>
          <w:color w:val="auto"/>
        </w:rPr>
        <w:tab/>
      </w:r>
    </w:p>
    <w:p w:rsidR="005F7151" w:rsidRDefault="00DC44BD" w:rsidP="005F7151">
      <w:pPr>
        <w:pStyle w:val="ListParagraph"/>
        <w:numPr>
          <w:ilvl w:val="0"/>
          <w:numId w:val="36"/>
        </w:numPr>
      </w:pPr>
      <w:r w:rsidRPr="005F7151">
        <w:rPr>
          <w:b/>
        </w:rPr>
        <w:t>Bachelors in Electronics and Communication Engineering</w:t>
      </w:r>
      <w:r>
        <w:t xml:space="preserve">, </w:t>
      </w:r>
      <w:r w:rsidRPr="005F7151">
        <w:rPr>
          <w:b/>
        </w:rPr>
        <w:t>Thapathali Campus, TU</w:t>
      </w:r>
      <w:r w:rsidR="005F7151">
        <w:t>,</w:t>
      </w:r>
    </w:p>
    <w:p w:rsidR="00DC44BD" w:rsidRDefault="005F7151" w:rsidP="005F7151">
      <w:pPr>
        <w:pStyle w:val="ListParagraph"/>
      </w:pPr>
      <w:r>
        <w:t xml:space="preserve"> Maitighar, </w:t>
      </w:r>
      <w:r w:rsidR="00DC44BD">
        <w:t>Kathmandu, Nepal</w:t>
      </w:r>
    </w:p>
    <w:p w:rsidR="00DC44BD" w:rsidRPr="002E10D1" w:rsidRDefault="00DC44BD" w:rsidP="005F7151">
      <w:pPr>
        <w:pStyle w:val="ListParagraph"/>
        <w:ind w:left="1440"/>
      </w:pPr>
      <w:r w:rsidRPr="002E10D1">
        <w:t>- 7</w:t>
      </w:r>
      <w:r w:rsidRPr="002E10D1">
        <w:rPr>
          <w:vertAlign w:val="superscript"/>
        </w:rPr>
        <w:t>th</w:t>
      </w:r>
      <w:r w:rsidRPr="002E10D1">
        <w:t xml:space="preserve"> semester running</w:t>
      </w:r>
    </w:p>
    <w:p w:rsidR="00DC44BD" w:rsidRPr="002E10D1" w:rsidRDefault="00DC44BD" w:rsidP="005F7151">
      <w:pPr>
        <w:pStyle w:val="ListParagraph"/>
        <w:ind w:firstLine="720"/>
      </w:pPr>
      <w:r w:rsidRPr="002E10D1">
        <w:t>-5</w:t>
      </w:r>
      <w:r w:rsidRPr="002E10D1">
        <w:rPr>
          <w:vertAlign w:val="superscript"/>
        </w:rPr>
        <w:t>th</w:t>
      </w:r>
      <w:r w:rsidRPr="002E10D1">
        <w:t xml:space="preserve"> semester completed with Regularity</w:t>
      </w:r>
    </w:p>
    <w:p w:rsidR="00DC44BD" w:rsidRDefault="00DC44BD" w:rsidP="005F7151">
      <w:pPr>
        <w:pStyle w:val="ListParagraph"/>
        <w:ind w:firstLine="720"/>
      </w:pPr>
      <w:r w:rsidRPr="002E10D1">
        <w:t>-74 % average till date</w:t>
      </w:r>
    </w:p>
    <w:p w:rsidR="005F7151" w:rsidRDefault="005F7151" w:rsidP="005F7151">
      <w:pPr>
        <w:pStyle w:val="ListParagraph"/>
        <w:numPr>
          <w:ilvl w:val="0"/>
          <w:numId w:val="36"/>
        </w:numPr>
      </w:pPr>
      <w:r w:rsidRPr="005F7151">
        <w:rPr>
          <w:b/>
        </w:rPr>
        <w:t>+2, St. Xavier</w:t>
      </w:r>
      <w:r>
        <w:rPr>
          <w:b/>
        </w:rPr>
        <w:t>’</w:t>
      </w:r>
      <w:r w:rsidRPr="005F7151">
        <w:rPr>
          <w:b/>
        </w:rPr>
        <w:t>s College, HSEB,</w:t>
      </w:r>
      <w:r>
        <w:t xml:space="preserve"> </w:t>
      </w:r>
    </w:p>
    <w:p w:rsidR="005F7151" w:rsidRDefault="005F7151" w:rsidP="005F7151">
      <w:pPr>
        <w:pStyle w:val="ListParagraph"/>
      </w:pPr>
      <w:r>
        <w:t>Maitighar, Kathmandu, Nepal</w:t>
      </w:r>
    </w:p>
    <w:p w:rsidR="005F7151" w:rsidRDefault="005F7151" w:rsidP="005F7151">
      <w:pPr>
        <w:pStyle w:val="ListParagraph"/>
      </w:pPr>
      <w:r>
        <w:tab/>
        <w:t>-79.8 % aggregate</w:t>
      </w:r>
    </w:p>
    <w:p w:rsidR="005F7151" w:rsidRDefault="005F7151" w:rsidP="005F7151">
      <w:pPr>
        <w:pStyle w:val="ListParagraph"/>
        <w:numPr>
          <w:ilvl w:val="0"/>
          <w:numId w:val="36"/>
        </w:numPr>
      </w:pPr>
      <w:r w:rsidRPr="005F7151">
        <w:rPr>
          <w:b/>
        </w:rPr>
        <w:t xml:space="preserve">SLC, Lalitpur Madhyamik Vidhyalaya ( LMV ) </w:t>
      </w:r>
      <w:r>
        <w:t>,</w:t>
      </w:r>
    </w:p>
    <w:p w:rsidR="005F7151" w:rsidRDefault="005F7151" w:rsidP="005F7151">
      <w:pPr>
        <w:pStyle w:val="ListParagraph"/>
      </w:pPr>
      <w:r>
        <w:t>Lagankhel,Lalitpur,Nepal</w:t>
      </w:r>
    </w:p>
    <w:p w:rsidR="00FD0469" w:rsidRDefault="002E10D1" w:rsidP="006F53A5">
      <w:pPr>
        <w:pStyle w:val="ListParagraph"/>
      </w:pPr>
      <w:r>
        <w:tab/>
        <w:t>-obtained 89.2 %</w:t>
      </w:r>
    </w:p>
    <w:p w:rsidR="00FD0469" w:rsidRPr="00FD0469" w:rsidRDefault="00FD0469" w:rsidP="00FD0469">
      <w:pPr>
        <w:pStyle w:val="Heading1"/>
        <w:tabs>
          <w:tab w:val="left" w:pos="2160"/>
        </w:tabs>
        <w:spacing w:after="360"/>
        <w:rPr>
          <w:b/>
          <w:color w:val="auto"/>
          <w:u w:val="single"/>
        </w:rPr>
      </w:pPr>
      <w:r w:rsidRPr="00FD0469">
        <w:rPr>
          <w:b/>
          <w:color w:val="auto"/>
          <w:u w:val="single"/>
        </w:rPr>
        <w:t>Experience</w:t>
      </w:r>
    </w:p>
    <w:p w:rsidR="00FD0469" w:rsidRPr="00FD0469" w:rsidRDefault="00FD0469" w:rsidP="00FD0469">
      <w:pPr>
        <w:pStyle w:val="ListParagraph"/>
        <w:numPr>
          <w:ilvl w:val="0"/>
          <w:numId w:val="36"/>
        </w:numPr>
      </w:pPr>
      <w:r w:rsidRPr="00FD0469">
        <w:t xml:space="preserve">2 months internship on </w:t>
      </w:r>
      <w:r>
        <w:t>Nectar</w:t>
      </w:r>
      <w:r w:rsidR="00C731A6">
        <w:t xml:space="preserve"> </w:t>
      </w:r>
      <w:r>
        <w:t>Digit IT company</w:t>
      </w:r>
    </w:p>
    <w:p w:rsidR="00FD0469" w:rsidRDefault="00FD0469" w:rsidP="00FD0469">
      <w:pPr>
        <w:pStyle w:val="ListParagraph"/>
        <w:ind w:firstLine="720"/>
      </w:pPr>
      <w:r>
        <w:t>-2 months experience of programming</w:t>
      </w:r>
      <w:r w:rsidR="00A522A6">
        <w:t xml:space="preserve"> at Nectar</w:t>
      </w:r>
      <w:r w:rsidR="00222182">
        <w:t xml:space="preserve"> </w:t>
      </w:r>
      <w:r w:rsidR="007E3BAF">
        <w:t>Digit (</w:t>
      </w:r>
      <w:r w:rsidR="007E3BAF" w:rsidRPr="007E3BAF">
        <w:rPr>
          <w:color w:val="0070C0"/>
          <w:u w:val="single"/>
        </w:rPr>
        <w:t>www.nectardigit.com</w:t>
      </w:r>
      <w:r w:rsidR="00A522A6">
        <w:t>)</w:t>
      </w:r>
      <w:r>
        <w:t xml:space="preserve"> </w:t>
      </w:r>
    </w:p>
    <w:p w:rsidR="00A522A6" w:rsidRDefault="00A522A6" w:rsidP="00FD0469">
      <w:pPr>
        <w:pStyle w:val="ListParagraph"/>
        <w:ind w:firstLine="720"/>
      </w:pPr>
      <w:r>
        <w:t>-worked on real project like ecommerce site (</w:t>
      </w:r>
      <w:r w:rsidRPr="00710941">
        <w:rPr>
          <w:b/>
        </w:rPr>
        <w:t>eshoppingnepal</w:t>
      </w:r>
      <w:r>
        <w:t>), education site (</w:t>
      </w:r>
      <w:r w:rsidRPr="00710941">
        <w:rPr>
          <w:b/>
        </w:rPr>
        <w:t>relifeedu</w:t>
      </w:r>
      <w:r>
        <w:t>)</w:t>
      </w:r>
    </w:p>
    <w:p w:rsidR="00A522A6" w:rsidRDefault="00A522A6" w:rsidP="00A522A6">
      <w:pPr>
        <w:pStyle w:val="ListParagraph"/>
        <w:ind w:left="1440"/>
      </w:pPr>
      <w:r>
        <w:t>-worked with full ded</w:t>
      </w:r>
      <w:r w:rsidR="003D1644">
        <w:t>ication and learning intention</w:t>
      </w:r>
      <w:r>
        <w:t xml:space="preserve"> to get best knowledge on programming on   </w:t>
      </w:r>
      <w:r w:rsidR="004F7CF8">
        <w:t xml:space="preserve">  </w:t>
      </w:r>
      <w:r>
        <w:t xml:space="preserve">backend  </w:t>
      </w:r>
    </w:p>
    <w:p w:rsidR="00A522A6" w:rsidRDefault="00A522A6" w:rsidP="00A522A6">
      <w:pPr>
        <w:pStyle w:val="ListParagraph"/>
        <w:ind w:left="1440"/>
      </w:pPr>
      <w:r>
        <w:t xml:space="preserve">-experienced with </w:t>
      </w:r>
      <w:r w:rsidRPr="00710941">
        <w:rPr>
          <w:b/>
        </w:rPr>
        <w:t>CodeIgniter</w:t>
      </w:r>
      <w:r>
        <w:t xml:space="preserve"> Framework</w:t>
      </w:r>
    </w:p>
    <w:p w:rsidR="00477F6B" w:rsidRPr="00DB7D36" w:rsidRDefault="00710941" w:rsidP="00491DB8">
      <w:pPr>
        <w:pStyle w:val="ListParagraph"/>
        <w:ind w:left="1440"/>
      </w:pPr>
      <w:r>
        <w:t>-ex</w:t>
      </w:r>
      <w:r w:rsidR="007E3BAF">
        <w:t xml:space="preserve">perienced with </w:t>
      </w:r>
      <w:r w:rsidR="00A522A6">
        <w:t xml:space="preserve">basic knowledge of </w:t>
      </w:r>
      <w:r w:rsidR="00A522A6" w:rsidRPr="00A522A6">
        <w:rPr>
          <w:b/>
        </w:rPr>
        <w:t>JS</w:t>
      </w:r>
      <w:r w:rsidR="00A522A6">
        <w:t xml:space="preserve"> and </w:t>
      </w:r>
      <w:r w:rsidR="00A522A6" w:rsidRPr="00A522A6">
        <w:rPr>
          <w:b/>
        </w:rPr>
        <w:t>Jquery</w:t>
      </w:r>
      <w:r w:rsidR="00EC36AF">
        <w:rPr>
          <w:b/>
        </w:rPr>
        <w:t>, AJAX</w:t>
      </w:r>
      <w:bookmarkStart w:id="0" w:name="_GoBack"/>
      <w:bookmarkEnd w:id="0"/>
    </w:p>
    <w:sdt>
      <w:sdtPr>
        <w:rPr>
          <w:color w:val="auto"/>
        </w:rPr>
        <w:alias w:val="Skills &amp; Abilities:"/>
        <w:tag w:val="Skills &amp; Abilities:"/>
        <w:id w:val="458624136"/>
        <w:placeholder>
          <w:docPart w:val="CE3C054416284A5EB0D61215251833D2"/>
        </w:placeholder>
        <w:temporary/>
        <w:showingPlcHdr/>
        <w15:appearance w15:val="hidden"/>
      </w:sdtPr>
      <w:sdtEndPr/>
      <w:sdtContent>
        <w:p w:rsidR="006270A9" w:rsidRPr="00C35606" w:rsidRDefault="009D5933" w:rsidP="00D31CA2">
          <w:pPr>
            <w:pStyle w:val="Heading1"/>
            <w:rPr>
              <w:color w:val="auto"/>
            </w:rPr>
          </w:pPr>
          <w:r w:rsidRPr="00DB7D36">
            <w:rPr>
              <w:b/>
              <w:color w:val="auto"/>
              <w:u w:val="single"/>
            </w:rPr>
            <w:t>Skills &amp; Abilities</w:t>
          </w:r>
        </w:p>
      </w:sdtContent>
    </w:sdt>
    <w:p w:rsidR="00D31CA2" w:rsidRPr="00C81263" w:rsidRDefault="00D31CA2" w:rsidP="00DB7D36">
      <w:pPr>
        <w:pStyle w:val="ListBullet"/>
        <w:numPr>
          <w:ilvl w:val="0"/>
          <w:numId w:val="36"/>
        </w:numPr>
        <w:rPr>
          <w:i/>
        </w:rPr>
      </w:pPr>
      <w:r w:rsidRPr="00C81263">
        <w:rPr>
          <w:i/>
        </w:rPr>
        <w:t>Quick learner - impeccable organizational skills - teamwork</w:t>
      </w:r>
    </w:p>
    <w:p w:rsidR="00AF5710" w:rsidRDefault="00DB7D36" w:rsidP="00AF5710">
      <w:pPr>
        <w:pStyle w:val="ListBullet"/>
        <w:numPr>
          <w:ilvl w:val="0"/>
          <w:numId w:val="36"/>
        </w:numPr>
      </w:pPr>
      <w:r w:rsidRPr="00C81263">
        <w:rPr>
          <w:i/>
        </w:rPr>
        <w:t>Programming skills in</w:t>
      </w:r>
    </w:p>
    <w:p w:rsidR="00477F6B" w:rsidRDefault="00C81263" w:rsidP="00AF5710">
      <w:pPr>
        <w:pStyle w:val="ListBullet"/>
        <w:numPr>
          <w:ilvl w:val="0"/>
          <w:numId w:val="0"/>
        </w:numPr>
        <w:ind w:left="720" w:firstLine="720"/>
      </w:pPr>
      <w:r>
        <w:rPr>
          <w:i/>
        </w:rPr>
        <w:t>-</w:t>
      </w:r>
      <w:r w:rsidR="00477F6B" w:rsidRPr="00C81263">
        <w:rPr>
          <w:i/>
        </w:rPr>
        <w:t xml:space="preserve"> </w:t>
      </w:r>
      <w:r w:rsidR="00477F6B" w:rsidRPr="007E69B6">
        <w:rPr>
          <w:b/>
        </w:rPr>
        <w:t>C</w:t>
      </w:r>
      <w:r w:rsidR="00477F6B" w:rsidRPr="00C81263">
        <w:t xml:space="preserve"> and </w:t>
      </w:r>
      <w:r w:rsidR="00477F6B" w:rsidRPr="007E69B6">
        <w:rPr>
          <w:b/>
        </w:rPr>
        <w:t>C++</w:t>
      </w:r>
      <w:r w:rsidRPr="007E69B6">
        <w:rPr>
          <w:b/>
        </w:rPr>
        <w:t>,Object Oriented Programming ( OOP )</w:t>
      </w:r>
    </w:p>
    <w:p w:rsidR="00C81263" w:rsidRDefault="007E3BAF" w:rsidP="00C81263">
      <w:pPr>
        <w:pStyle w:val="ListBullet"/>
        <w:numPr>
          <w:ilvl w:val="0"/>
          <w:numId w:val="0"/>
        </w:numPr>
        <w:ind w:left="720" w:firstLine="720"/>
      </w:pPr>
      <w:r>
        <w:rPr>
          <w:i/>
        </w:rPr>
        <w:t>-</w:t>
      </w:r>
      <w:r w:rsidR="00C81263">
        <w:t xml:space="preserve">Knowledge in </w:t>
      </w:r>
      <w:r w:rsidR="00C81263" w:rsidRPr="007E69B6">
        <w:rPr>
          <w:b/>
        </w:rPr>
        <w:t>HTML</w:t>
      </w:r>
      <w:r w:rsidR="000E07C2" w:rsidRPr="007E69B6">
        <w:rPr>
          <w:b/>
        </w:rPr>
        <w:t>,CSS</w:t>
      </w:r>
    </w:p>
    <w:p w:rsidR="00C81263" w:rsidRDefault="00C81263" w:rsidP="00C81263">
      <w:pPr>
        <w:pStyle w:val="ListBullet"/>
        <w:numPr>
          <w:ilvl w:val="0"/>
          <w:numId w:val="0"/>
        </w:numPr>
        <w:ind w:left="720" w:firstLine="720"/>
      </w:pPr>
      <w:r>
        <w:rPr>
          <w:i/>
        </w:rPr>
        <w:t>-</w:t>
      </w:r>
      <w:r>
        <w:t>Skills  on</w:t>
      </w:r>
      <w:r w:rsidR="00CE3166">
        <w:t xml:space="preserve"> Backe</w:t>
      </w:r>
      <w:r>
        <w:t xml:space="preserve">nd-developing, </w:t>
      </w:r>
    </w:p>
    <w:p w:rsidR="00C81263" w:rsidRDefault="00C81263" w:rsidP="00C81263">
      <w:pPr>
        <w:pStyle w:val="ListBullet"/>
        <w:numPr>
          <w:ilvl w:val="0"/>
          <w:numId w:val="0"/>
        </w:numPr>
        <w:ind w:left="1440" w:firstLine="720"/>
      </w:pPr>
      <w:r w:rsidRPr="007E69B6">
        <w:rPr>
          <w:b/>
          <w:i/>
        </w:rPr>
        <w:t>-</w:t>
      </w:r>
      <w:r w:rsidRPr="007E69B6">
        <w:rPr>
          <w:b/>
        </w:rPr>
        <w:t>core PHP</w:t>
      </w:r>
      <w:r>
        <w:t xml:space="preserve">, working on </w:t>
      </w:r>
      <w:r>
        <w:rPr>
          <w:i/>
        </w:rPr>
        <w:t xml:space="preserve">v-7, </w:t>
      </w:r>
      <w:r>
        <w:t xml:space="preserve">with OOP </w:t>
      </w:r>
    </w:p>
    <w:p w:rsidR="000E07C2" w:rsidRPr="00A522A6" w:rsidRDefault="000E07C2" w:rsidP="00C81263">
      <w:pPr>
        <w:pStyle w:val="ListBullet"/>
        <w:numPr>
          <w:ilvl w:val="0"/>
          <w:numId w:val="0"/>
        </w:numPr>
        <w:ind w:left="1440" w:firstLine="720"/>
      </w:pPr>
      <w:r>
        <w:rPr>
          <w:i/>
        </w:rPr>
        <w:t>-</w:t>
      </w:r>
      <w:r w:rsidR="007E69B6">
        <w:t xml:space="preserve">high programming skill on </w:t>
      </w:r>
      <w:r w:rsidRPr="007E69B6">
        <w:rPr>
          <w:b/>
        </w:rPr>
        <w:t>CodeIgniter (CI)</w:t>
      </w:r>
      <w:r w:rsidR="00A522A6">
        <w:rPr>
          <w:b/>
        </w:rPr>
        <w:t>,</w:t>
      </w:r>
      <w:r w:rsidR="00391870">
        <w:rPr>
          <w:b/>
        </w:rPr>
        <w:t xml:space="preserve"> </w:t>
      </w:r>
      <w:r w:rsidR="00A522A6">
        <w:rPr>
          <w:b/>
        </w:rPr>
        <w:t xml:space="preserve">HMVC </w:t>
      </w:r>
      <w:r w:rsidR="00A522A6">
        <w:t xml:space="preserve">method </w:t>
      </w:r>
    </w:p>
    <w:p w:rsidR="00C81263" w:rsidRDefault="00C81263" w:rsidP="001C22D2">
      <w:pPr>
        <w:pStyle w:val="ListBullet"/>
        <w:numPr>
          <w:ilvl w:val="0"/>
          <w:numId w:val="0"/>
        </w:numPr>
        <w:ind w:left="1440" w:firstLine="720"/>
      </w:pPr>
      <w:r>
        <w:rPr>
          <w:i/>
        </w:rPr>
        <w:t>-</w:t>
      </w:r>
      <w:r>
        <w:t>basic knowledge on</w:t>
      </w:r>
      <w:r w:rsidRPr="007E69B6">
        <w:rPr>
          <w:b/>
        </w:rPr>
        <w:t xml:space="preserve"> Laravel</w:t>
      </w:r>
    </w:p>
    <w:p w:rsidR="000E07C2" w:rsidRPr="00C81263" w:rsidRDefault="000E07C2" w:rsidP="000E07C2">
      <w:pPr>
        <w:pStyle w:val="ListBullet"/>
        <w:numPr>
          <w:ilvl w:val="0"/>
          <w:numId w:val="0"/>
        </w:numPr>
        <w:ind w:left="216" w:hanging="216"/>
      </w:pPr>
      <w:r>
        <w:t xml:space="preserve">    </w:t>
      </w:r>
      <w:r>
        <w:tab/>
        <w:t xml:space="preserve">     </w:t>
      </w:r>
      <w:r>
        <w:tab/>
      </w:r>
      <w:r>
        <w:tab/>
      </w:r>
      <w:r>
        <w:rPr>
          <w:i/>
        </w:rPr>
        <w:t>-</w:t>
      </w:r>
      <w:r w:rsidR="007E3BAF">
        <w:t>Knowledge</w:t>
      </w:r>
      <w:r w:rsidR="0096162B">
        <w:t xml:space="preserve"> </w:t>
      </w:r>
      <w:r w:rsidR="00AF5710">
        <w:rPr>
          <w:b/>
        </w:rPr>
        <w:t>JS, J</w:t>
      </w:r>
      <w:r w:rsidR="0096162B" w:rsidRPr="007E69B6">
        <w:rPr>
          <w:b/>
        </w:rPr>
        <w:t xml:space="preserve">query, </w:t>
      </w:r>
      <w:r w:rsidR="00AF5710">
        <w:rPr>
          <w:b/>
        </w:rPr>
        <w:t>AJAX</w:t>
      </w:r>
    </w:p>
    <w:p w:rsidR="00517556" w:rsidRPr="00C81263" w:rsidRDefault="00517556" w:rsidP="00DB7D36">
      <w:pPr>
        <w:pStyle w:val="ListBullet"/>
        <w:numPr>
          <w:ilvl w:val="0"/>
          <w:numId w:val="36"/>
        </w:numPr>
      </w:pPr>
      <w:r w:rsidRPr="00C81263">
        <w:rPr>
          <w:i/>
        </w:rPr>
        <w:t>Basic knowledge on AVR (ATmega32) programming</w:t>
      </w:r>
    </w:p>
    <w:p w:rsidR="00477F6B" w:rsidRDefault="00477F6B" w:rsidP="00A57E57">
      <w:pPr>
        <w:pStyle w:val="ListBullet"/>
        <w:numPr>
          <w:ilvl w:val="0"/>
          <w:numId w:val="0"/>
        </w:numPr>
      </w:pPr>
    </w:p>
    <w:p w:rsidR="00477F6B" w:rsidRDefault="00477F6B" w:rsidP="00477F6B">
      <w:pPr>
        <w:pStyle w:val="Heading1"/>
        <w:rPr>
          <w:b/>
          <w:color w:val="auto"/>
          <w:u w:val="single"/>
        </w:rPr>
      </w:pPr>
      <w:r w:rsidRPr="001C22D2">
        <w:rPr>
          <w:b/>
          <w:color w:val="auto"/>
          <w:u w:val="single"/>
        </w:rPr>
        <w:t>Projects</w:t>
      </w:r>
    </w:p>
    <w:p w:rsidR="00FD0469" w:rsidRPr="00CE3166" w:rsidRDefault="00FD0469" w:rsidP="00FD0469">
      <w:pPr>
        <w:pStyle w:val="ListBullet"/>
        <w:numPr>
          <w:ilvl w:val="0"/>
          <w:numId w:val="36"/>
        </w:numPr>
        <w:rPr>
          <w:b/>
        </w:rPr>
      </w:pPr>
      <w:r>
        <w:rPr>
          <w:b/>
        </w:rPr>
        <w:t>Ecommerce Site</w:t>
      </w:r>
      <w:r w:rsidRPr="00CE3166">
        <w:rPr>
          <w:b/>
        </w:rPr>
        <w:t>:</w:t>
      </w:r>
    </w:p>
    <w:p w:rsidR="00FD0469" w:rsidRDefault="00FD0469" w:rsidP="00FD0469">
      <w:pPr>
        <w:pStyle w:val="ListBullet"/>
        <w:numPr>
          <w:ilvl w:val="0"/>
          <w:numId w:val="0"/>
        </w:numPr>
        <w:ind w:left="1425"/>
      </w:pPr>
      <w:r w:rsidRPr="0057234B">
        <w:t xml:space="preserve">The project was done with </w:t>
      </w:r>
      <w:r w:rsidR="00A522A6" w:rsidRPr="00A522A6">
        <w:rPr>
          <w:b/>
        </w:rPr>
        <w:t>CodeIgniter</w:t>
      </w:r>
      <w:r w:rsidR="00A522A6">
        <w:rPr>
          <w:b/>
          <w:i/>
        </w:rPr>
        <w:t xml:space="preserve"> </w:t>
      </w:r>
      <w:r w:rsidR="00A522A6" w:rsidRPr="00A522A6">
        <w:rPr>
          <w:b/>
        </w:rPr>
        <w:t>and</w:t>
      </w:r>
      <w:r>
        <w:t xml:space="preserve"> </w:t>
      </w:r>
      <w:r w:rsidRPr="004E1986">
        <w:rPr>
          <w:b/>
        </w:rPr>
        <w:t>MySQL database</w:t>
      </w:r>
      <w:r w:rsidR="00AF5710">
        <w:t xml:space="preserve"> and basic </w:t>
      </w:r>
      <w:r w:rsidR="00AF5710" w:rsidRPr="00AF5710">
        <w:rPr>
          <w:b/>
        </w:rPr>
        <w:t>JS</w:t>
      </w:r>
      <w:r>
        <w:rPr>
          <w:i/>
        </w:rPr>
        <w:t xml:space="preserve"> </w:t>
      </w:r>
      <w:r w:rsidRPr="004E1986">
        <w:t>and</w:t>
      </w:r>
      <w:r>
        <w:rPr>
          <w:i/>
        </w:rPr>
        <w:t xml:space="preserve"> </w:t>
      </w:r>
      <w:r w:rsidR="00AF5710" w:rsidRPr="00AF5710">
        <w:rPr>
          <w:b/>
        </w:rPr>
        <w:t>Jquery</w:t>
      </w:r>
      <w:r>
        <w:rPr>
          <w:i/>
        </w:rPr>
        <w:t xml:space="preserve"> code</w:t>
      </w:r>
      <w:r>
        <w:t xml:space="preserve">. </w:t>
      </w:r>
    </w:p>
    <w:p w:rsidR="00774AEF" w:rsidRPr="00774AEF" w:rsidRDefault="002B41EC" w:rsidP="007E3BAF">
      <w:pPr>
        <w:pStyle w:val="ListBullet"/>
        <w:numPr>
          <w:ilvl w:val="0"/>
          <w:numId w:val="0"/>
        </w:numPr>
        <w:ind w:left="216" w:firstLine="504"/>
      </w:pPr>
      <w:r>
        <w:rPr>
          <w:u w:val="single"/>
        </w:rPr>
        <w:t>Project Features</w:t>
      </w:r>
      <w:r w:rsidR="00FD0469" w:rsidRPr="00C33E06">
        <w:rPr>
          <w:u w:val="single"/>
        </w:rPr>
        <w:t>:</w:t>
      </w:r>
    </w:p>
    <w:p w:rsidR="00FD0469" w:rsidRDefault="006279E1" w:rsidP="00FD0469">
      <w:pPr>
        <w:pStyle w:val="ListBullet"/>
        <w:numPr>
          <w:ilvl w:val="0"/>
          <w:numId w:val="0"/>
        </w:numPr>
      </w:pPr>
      <w:r>
        <w:tab/>
      </w:r>
      <w:r>
        <w:tab/>
        <w:t>-It consist all the features of E-commerce site like add to cart, bo</w:t>
      </w:r>
      <w:r w:rsidR="00E511F7">
        <w:t>oking system, email interfacing, etc.</w:t>
      </w:r>
    </w:p>
    <w:p w:rsidR="006279E1" w:rsidRPr="006279E1" w:rsidRDefault="006279E1" w:rsidP="00FD0469">
      <w:pPr>
        <w:pStyle w:val="ListBullet"/>
        <w:numPr>
          <w:ilvl w:val="0"/>
          <w:numId w:val="0"/>
        </w:numPr>
      </w:pPr>
      <w:r>
        <w:tab/>
      </w:r>
      <w:r>
        <w:tab/>
        <w:t>-It is Multivendor shopping site with vendor and super admin panel.</w:t>
      </w:r>
    </w:p>
    <w:p w:rsidR="00FD0469" w:rsidRDefault="006279E1" w:rsidP="00FD0469">
      <w:pPr>
        <w:pStyle w:val="ListBullet"/>
        <w:numPr>
          <w:ilvl w:val="0"/>
          <w:numId w:val="0"/>
        </w:numPr>
        <w:ind w:left="936" w:firstLine="504"/>
        <w:rPr>
          <w:rStyle w:val="Hyperlink"/>
          <w:b/>
          <w:color w:val="0070C0"/>
        </w:rPr>
      </w:pPr>
      <w:r w:rsidRPr="006279E1">
        <w:rPr>
          <w:b/>
        </w:rPr>
        <w:t>-</w:t>
      </w:r>
      <w:r w:rsidR="00086600">
        <w:rPr>
          <w:b/>
          <w:color w:val="0070C0"/>
        </w:rPr>
        <w:t xml:space="preserve"> www.eshoppingnepal.com</w:t>
      </w:r>
    </w:p>
    <w:p w:rsidR="00F12F3E" w:rsidRDefault="00F12F3E" w:rsidP="00FD0469">
      <w:pPr>
        <w:pStyle w:val="ListBullet"/>
        <w:numPr>
          <w:ilvl w:val="0"/>
          <w:numId w:val="0"/>
        </w:numPr>
        <w:ind w:left="936" w:firstLine="504"/>
        <w:rPr>
          <w:rStyle w:val="Hyperlink"/>
          <w:b/>
          <w:color w:val="0070C0"/>
        </w:rPr>
      </w:pPr>
    </w:p>
    <w:p w:rsidR="00F12F3E" w:rsidRPr="00CE3166" w:rsidRDefault="00F12F3E" w:rsidP="00F12F3E">
      <w:pPr>
        <w:pStyle w:val="ListBullet"/>
        <w:numPr>
          <w:ilvl w:val="0"/>
          <w:numId w:val="36"/>
        </w:numPr>
        <w:rPr>
          <w:b/>
        </w:rPr>
      </w:pPr>
      <w:r>
        <w:rPr>
          <w:b/>
        </w:rPr>
        <w:t>E</w:t>
      </w:r>
      <w:r w:rsidR="005E4B3E">
        <w:rPr>
          <w:b/>
        </w:rPr>
        <w:t>ducation Site</w:t>
      </w:r>
      <w:r w:rsidRPr="00CE3166">
        <w:rPr>
          <w:b/>
        </w:rPr>
        <w:t>:</w:t>
      </w:r>
    </w:p>
    <w:p w:rsidR="00F12F3E" w:rsidRDefault="00F12F3E" w:rsidP="00F12F3E">
      <w:pPr>
        <w:pStyle w:val="ListBullet"/>
        <w:numPr>
          <w:ilvl w:val="0"/>
          <w:numId w:val="0"/>
        </w:numPr>
        <w:ind w:left="1425"/>
      </w:pPr>
      <w:r w:rsidRPr="0057234B">
        <w:t xml:space="preserve">The project was done with </w:t>
      </w:r>
      <w:r w:rsidRPr="00A522A6">
        <w:rPr>
          <w:b/>
        </w:rPr>
        <w:t>CodeIgniter</w:t>
      </w:r>
      <w:r>
        <w:rPr>
          <w:b/>
          <w:i/>
        </w:rPr>
        <w:t xml:space="preserve"> </w:t>
      </w:r>
      <w:r w:rsidRPr="00A522A6">
        <w:rPr>
          <w:b/>
        </w:rPr>
        <w:t>and</w:t>
      </w:r>
      <w:r>
        <w:t xml:space="preserve"> </w:t>
      </w:r>
      <w:r w:rsidRPr="004E1986">
        <w:rPr>
          <w:b/>
        </w:rPr>
        <w:t>MySQL database</w:t>
      </w:r>
      <w:r w:rsidR="007E3BAF">
        <w:t xml:space="preserve"> and</w:t>
      </w:r>
      <w:r>
        <w:t xml:space="preserve"> basic </w:t>
      </w:r>
      <w:r w:rsidRPr="00AF5710">
        <w:rPr>
          <w:b/>
        </w:rPr>
        <w:t>JS</w:t>
      </w:r>
      <w:r>
        <w:rPr>
          <w:i/>
        </w:rPr>
        <w:t xml:space="preserve"> </w:t>
      </w:r>
      <w:r w:rsidRPr="004E1986">
        <w:t>and</w:t>
      </w:r>
      <w:r>
        <w:rPr>
          <w:i/>
        </w:rPr>
        <w:t xml:space="preserve"> </w:t>
      </w:r>
      <w:r w:rsidRPr="00AF5710">
        <w:rPr>
          <w:b/>
        </w:rPr>
        <w:t>Jquery</w:t>
      </w:r>
      <w:r>
        <w:rPr>
          <w:i/>
        </w:rPr>
        <w:t xml:space="preserve"> code</w:t>
      </w:r>
      <w:r>
        <w:t xml:space="preserve">. </w:t>
      </w:r>
    </w:p>
    <w:p w:rsidR="00F12F3E" w:rsidRPr="006279E1" w:rsidRDefault="00F12F3E" w:rsidP="007E3BAF">
      <w:pPr>
        <w:pStyle w:val="ListBullet"/>
        <w:numPr>
          <w:ilvl w:val="0"/>
          <w:numId w:val="0"/>
        </w:numPr>
        <w:ind w:left="216" w:firstLine="504"/>
      </w:pPr>
      <w:r w:rsidRPr="00C33E06">
        <w:rPr>
          <w:u w:val="single"/>
        </w:rPr>
        <w:t xml:space="preserve">Project </w:t>
      </w:r>
      <w:r w:rsidR="00E62ED2">
        <w:rPr>
          <w:u w:val="single"/>
        </w:rPr>
        <w:t>Features</w:t>
      </w:r>
      <w:r w:rsidRPr="00C33E06">
        <w:rPr>
          <w:u w:val="single"/>
        </w:rPr>
        <w:t>:</w:t>
      </w:r>
      <w:r>
        <w:t xml:space="preserve"> </w:t>
      </w:r>
    </w:p>
    <w:p w:rsidR="00F12F3E" w:rsidRDefault="00F12F3E" w:rsidP="00F12F3E">
      <w:pPr>
        <w:pStyle w:val="ListBullet"/>
        <w:numPr>
          <w:ilvl w:val="0"/>
          <w:numId w:val="0"/>
        </w:numPr>
        <w:ind w:left="936" w:firstLine="504"/>
      </w:pPr>
      <w:r w:rsidRPr="006279E1">
        <w:rPr>
          <w:b/>
        </w:rPr>
        <w:t>-</w:t>
      </w:r>
      <w:r w:rsidRPr="002301BC">
        <w:rPr>
          <w:b/>
          <w:color w:val="0070C0"/>
        </w:rPr>
        <w:t xml:space="preserve"> </w:t>
      </w:r>
      <w:r>
        <w:rPr>
          <w:rStyle w:val="Hyperlink"/>
          <w:b/>
          <w:color w:val="0070C0"/>
        </w:rPr>
        <w:t>www.relifeedu.com</w:t>
      </w:r>
    </w:p>
    <w:p w:rsidR="00FD0469" w:rsidRPr="00FD0469" w:rsidRDefault="00FD0469" w:rsidP="00FD0469">
      <w:pPr>
        <w:pStyle w:val="ListBullet"/>
        <w:numPr>
          <w:ilvl w:val="0"/>
          <w:numId w:val="0"/>
        </w:numPr>
        <w:ind w:left="936" w:firstLine="504"/>
      </w:pPr>
    </w:p>
    <w:p w:rsidR="00723B3C" w:rsidRPr="00CE3166" w:rsidRDefault="00CE3166" w:rsidP="001C22D2">
      <w:pPr>
        <w:pStyle w:val="ListBullet"/>
        <w:numPr>
          <w:ilvl w:val="0"/>
          <w:numId w:val="36"/>
        </w:numPr>
        <w:rPr>
          <w:b/>
        </w:rPr>
      </w:pPr>
      <w:r w:rsidRPr="00CE3166">
        <w:rPr>
          <w:b/>
        </w:rPr>
        <w:t>School Management System:</w:t>
      </w:r>
    </w:p>
    <w:p w:rsidR="0057234B" w:rsidRDefault="0057234B" w:rsidP="00C33E06">
      <w:pPr>
        <w:pStyle w:val="ListBullet"/>
        <w:numPr>
          <w:ilvl w:val="0"/>
          <w:numId w:val="0"/>
        </w:numPr>
        <w:ind w:left="1425"/>
      </w:pPr>
      <w:r w:rsidRPr="0057234B">
        <w:t xml:space="preserve">The project was done with </w:t>
      </w:r>
      <w:r w:rsidR="004E1986" w:rsidRPr="004E1986">
        <w:rPr>
          <w:b/>
          <w:i/>
        </w:rPr>
        <w:t>core</w:t>
      </w:r>
      <w:r w:rsidR="004E1986" w:rsidRPr="004E1986">
        <w:rPr>
          <w:b/>
        </w:rPr>
        <w:t xml:space="preserve"> </w:t>
      </w:r>
      <w:r w:rsidRPr="004E1986">
        <w:rPr>
          <w:b/>
          <w:i/>
        </w:rPr>
        <w:t>PHP</w:t>
      </w:r>
      <w:r w:rsidRPr="0057234B">
        <w:t xml:space="preserve"> programming, and </w:t>
      </w:r>
      <w:r w:rsidRPr="004E1986">
        <w:rPr>
          <w:b/>
          <w:i/>
        </w:rPr>
        <w:t>HTML</w:t>
      </w:r>
      <w:r w:rsidR="00E94BEB" w:rsidRPr="004E1986">
        <w:rPr>
          <w:b/>
        </w:rPr>
        <w:t xml:space="preserve"> </w:t>
      </w:r>
      <w:r w:rsidR="00E94BEB">
        <w:t xml:space="preserve">and </w:t>
      </w:r>
      <w:r w:rsidR="00E94BEB" w:rsidRPr="004E1986">
        <w:rPr>
          <w:b/>
        </w:rPr>
        <w:t>MySQL database</w:t>
      </w:r>
      <w:r w:rsidR="00E94BEB">
        <w:t>.</w:t>
      </w:r>
      <w:r w:rsidR="00FB21A0">
        <w:t xml:space="preserve"> </w:t>
      </w:r>
      <w:r>
        <w:t>Objective of the project was to learn PHP programming</w:t>
      </w:r>
      <w:r w:rsidR="00EF7223">
        <w:t xml:space="preserve"> in beginner</w:t>
      </w:r>
      <w:r>
        <w:t xml:space="preserve"> and to make use of it, if possible. </w:t>
      </w:r>
    </w:p>
    <w:p w:rsidR="00B80F80" w:rsidRDefault="00C33E06" w:rsidP="00B80F80">
      <w:pPr>
        <w:pStyle w:val="ListBullet"/>
        <w:numPr>
          <w:ilvl w:val="0"/>
          <w:numId w:val="0"/>
        </w:numPr>
        <w:ind w:left="216" w:firstLine="504"/>
        <w:rPr>
          <w:i/>
        </w:rPr>
      </w:pPr>
      <w:r w:rsidRPr="00C33E06">
        <w:rPr>
          <w:u w:val="single"/>
        </w:rPr>
        <w:t xml:space="preserve">Project </w:t>
      </w:r>
      <w:r w:rsidR="005A1726">
        <w:rPr>
          <w:u w:val="single"/>
        </w:rPr>
        <w:t>Features</w:t>
      </w:r>
      <w:r w:rsidRPr="00C33E06">
        <w:rPr>
          <w:u w:val="single"/>
        </w:rPr>
        <w:t>:</w:t>
      </w:r>
    </w:p>
    <w:p w:rsidR="0009607C" w:rsidRPr="00B80F80" w:rsidRDefault="00B80F80" w:rsidP="00B80F80">
      <w:pPr>
        <w:pStyle w:val="ListBullet"/>
        <w:numPr>
          <w:ilvl w:val="0"/>
          <w:numId w:val="45"/>
        </w:numPr>
        <w:rPr>
          <w:color w:val="0070C0"/>
          <w:u w:val="single"/>
        </w:rPr>
      </w:pPr>
      <w:r w:rsidRPr="00B80F80">
        <w:rPr>
          <w:color w:val="0070C0"/>
          <w:u w:val="single"/>
        </w:rPr>
        <w:t>www.pkform.tk</w:t>
      </w:r>
    </w:p>
    <w:p w:rsidR="0009607C" w:rsidRPr="00CE3166" w:rsidRDefault="0009607C" w:rsidP="0009607C">
      <w:pPr>
        <w:pStyle w:val="ListBullet"/>
        <w:numPr>
          <w:ilvl w:val="0"/>
          <w:numId w:val="36"/>
        </w:numPr>
        <w:rPr>
          <w:b/>
        </w:rPr>
      </w:pPr>
      <w:r>
        <w:rPr>
          <w:b/>
        </w:rPr>
        <w:t xml:space="preserve">Simple Message </w:t>
      </w:r>
      <w:r w:rsidRPr="00CE3166">
        <w:rPr>
          <w:b/>
        </w:rPr>
        <w:t>System:</w:t>
      </w:r>
    </w:p>
    <w:p w:rsidR="0009607C" w:rsidRDefault="0009607C" w:rsidP="0009607C">
      <w:pPr>
        <w:pStyle w:val="ListBullet"/>
        <w:numPr>
          <w:ilvl w:val="0"/>
          <w:numId w:val="0"/>
        </w:numPr>
        <w:ind w:left="1425"/>
      </w:pPr>
      <w:r w:rsidRPr="0057234B">
        <w:t xml:space="preserve">The project was done with </w:t>
      </w:r>
      <w:r w:rsidRPr="004E1986">
        <w:rPr>
          <w:b/>
          <w:i/>
        </w:rPr>
        <w:t>core</w:t>
      </w:r>
      <w:r w:rsidRPr="004E1986">
        <w:rPr>
          <w:b/>
        </w:rPr>
        <w:t xml:space="preserve"> </w:t>
      </w:r>
      <w:r w:rsidRPr="004E1986">
        <w:rPr>
          <w:b/>
          <w:i/>
        </w:rPr>
        <w:t>PHP</w:t>
      </w:r>
      <w:r>
        <w:t xml:space="preserve"> programming,</w:t>
      </w:r>
      <w:r w:rsidR="006566C4">
        <w:t xml:space="preserve"> </w:t>
      </w:r>
      <w:r w:rsidRPr="004E1986">
        <w:rPr>
          <w:b/>
          <w:i/>
        </w:rPr>
        <w:t>HTML</w:t>
      </w:r>
      <w:r>
        <w:rPr>
          <w:b/>
        </w:rPr>
        <w:t xml:space="preserve"> and </w:t>
      </w:r>
      <w:r w:rsidRPr="004E1986">
        <w:rPr>
          <w:b/>
        </w:rPr>
        <w:t>MySQL database</w:t>
      </w:r>
      <w:r>
        <w:t xml:space="preserve">. </w:t>
      </w:r>
    </w:p>
    <w:p w:rsidR="0009607C" w:rsidRPr="00C33E06" w:rsidRDefault="0009607C" w:rsidP="0009607C">
      <w:pPr>
        <w:pStyle w:val="ListBullet"/>
        <w:numPr>
          <w:ilvl w:val="0"/>
          <w:numId w:val="0"/>
        </w:numPr>
        <w:ind w:left="216" w:firstLine="504"/>
        <w:rPr>
          <w:u w:val="single"/>
        </w:rPr>
      </w:pPr>
      <w:r w:rsidRPr="00C33E06">
        <w:rPr>
          <w:u w:val="single"/>
        </w:rPr>
        <w:t xml:space="preserve">Project </w:t>
      </w:r>
      <w:r w:rsidR="00672862">
        <w:rPr>
          <w:u w:val="single"/>
        </w:rPr>
        <w:t>Features</w:t>
      </w:r>
      <w:r w:rsidRPr="00C33E06">
        <w:rPr>
          <w:u w:val="single"/>
        </w:rPr>
        <w:t>:</w:t>
      </w:r>
    </w:p>
    <w:p w:rsidR="0009607C" w:rsidRPr="0057234B" w:rsidRDefault="007D0B9C" w:rsidP="0009607C">
      <w:pPr>
        <w:pStyle w:val="ListBullet"/>
        <w:numPr>
          <w:ilvl w:val="0"/>
          <w:numId w:val="40"/>
        </w:numPr>
      </w:pPr>
      <w:r>
        <w:rPr>
          <w:i/>
        </w:rPr>
        <w:t>L</w:t>
      </w:r>
      <w:r w:rsidR="0009607C" w:rsidRPr="008D4E31">
        <w:rPr>
          <w:i/>
        </w:rPr>
        <w:t>ogin page</w:t>
      </w:r>
    </w:p>
    <w:p w:rsidR="0009607C" w:rsidRDefault="002D6DDF" w:rsidP="00843541">
      <w:pPr>
        <w:pStyle w:val="ListBullet"/>
        <w:numPr>
          <w:ilvl w:val="0"/>
          <w:numId w:val="40"/>
        </w:numPr>
      </w:pPr>
      <w:r w:rsidRPr="00B9110F">
        <w:rPr>
          <w:i/>
        </w:rPr>
        <w:t>Message w</w:t>
      </w:r>
      <w:r w:rsidR="006566C4" w:rsidRPr="00B9110F">
        <w:rPr>
          <w:i/>
        </w:rPr>
        <w:t>riting page</w:t>
      </w:r>
      <w:r w:rsidR="006566C4">
        <w:t xml:space="preserve"> which is the account of member that has been searched by the user and can write message to send, and the page also displays all the message</w:t>
      </w:r>
      <w:r w:rsidR="003B5961">
        <w:t>s</w:t>
      </w:r>
      <w:r w:rsidR="006566C4">
        <w:t xml:space="preserve"> between them in manner of chat</w:t>
      </w:r>
      <w:r w:rsidR="003B5961">
        <w:t>.</w:t>
      </w:r>
    </w:p>
    <w:p w:rsidR="002950D4" w:rsidRDefault="002950D4" w:rsidP="002950D4">
      <w:pPr>
        <w:pStyle w:val="ListBullet"/>
        <w:numPr>
          <w:ilvl w:val="0"/>
          <w:numId w:val="0"/>
        </w:numPr>
        <w:ind w:left="1440"/>
      </w:pPr>
    </w:p>
    <w:p w:rsidR="0048393D" w:rsidRPr="00CE3166" w:rsidRDefault="00E234F4" w:rsidP="0048393D">
      <w:pPr>
        <w:pStyle w:val="ListBullet"/>
        <w:numPr>
          <w:ilvl w:val="0"/>
          <w:numId w:val="36"/>
        </w:numPr>
        <w:rPr>
          <w:b/>
        </w:rPr>
      </w:pPr>
      <w:r>
        <w:rPr>
          <w:b/>
        </w:rPr>
        <w:t xml:space="preserve">Online Billing System </w:t>
      </w:r>
      <w:r w:rsidR="0048393D" w:rsidRPr="00CE3166">
        <w:rPr>
          <w:b/>
        </w:rPr>
        <w:t>:</w:t>
      </w:r>
    </w:p>
    <w:p w:rsidR="0048393D" w:rsidRDefault="0048393D" w:rsidP="0048393D">
      <w:pPr>
        <w:pStyle w:val="ListBullet"/>
        <w:numPr>
          <w:ilvl w:val="0"/>
          <w:numId w:val="0"/>
        </w:numPr>
        <w:ind w:left="1425"/>
      </w:pPr>
      <w:r w:rsidRPr="0057234B">
        <w:t xml:space="preserve">The project was done with </w:t>
      </w:r>
      <w:r w:rsidRPr="004E1986">
        <w:rPr>
          <w:b/>
          <w:i/>
        </w:rPr>
        <w:t>core</w:t>
      </w:r>
      <w:r w:rsidRPr="004E1986">
        <w:rPr>
          <w:b/>
        </w:rPr>
        <w:t xml:space="preserve"> </w:t>
      </w:r>
      <w:r w:rsidRPr="004E1986">
        <w:rPr>
          <w:b/>
          <w:i/>
        </w:rPr>
        <w:t>PHP</w:t>
      </w:r>
      <w:r>
        <w:t xml:space="preserve"> programming, </w:t>
      </w:r>
      <w:r w:rsidRPr="004E1986">
        <w:rPr>
          <w:b/>
          <w:i/>
        </w:rPr>
        <w:t>HTML</w:t>
      </w:r>
      <w:r>
        <w:rPr>
          <w:b/>
        </w:rPr>
        <w:t xml:space="preserve"> and </w:t>
      </w:r>
      <w:r w:rsidRPr="004E1986">
        <w:rPr>
          <w:b/>
        </w:rPr>
        <w:t>MySQL database</w:t>
      </w:r>
      <w:r>
        <w:t xml:space="preserve">. </w:t>
      </w:r>
    </w:p>
    <w:p w:rsidR="0048393D" w:rsidRPr="00C33E06" w:rsidRDefault="0048393D" w:rsidP="0048393D">
      <w:pPr>
        <w:pStyle w:val="ListBullet"/>
        <w:numPr>
          <w:ilvl w:val="0"/>
          <w:numId w:val="0"/>
        </w:numPr>
        <w:ind w:left="216" w:firstLine="504"/>
        <w:rPr>
          <w:u w:val="single"/>
        </w:rPr>
      </w:pPr>
      <w:r w:rsidRPr="00C33E06">
        <w:rPr>
          <w:u w:val="single"/>
        </w:rPr>
        <w:t xml:space="preserve">Project </w:t>
      </w:r>
      <w:r w:rsidR="0039770F">
        <w:rPr>
          <w:u w:val="single"/>
        </w:rPr>
        <w:t>Features</w:t>
      </w:r>
      <w:r w:rsidRPr="00C33E06">
        <w:rPr>
          <w:u w:val="single"/>
        </w:rPr>
        <w:t>:</w:t>
      </w:r>
    </w:p>
    <w:p w:rsidR="0048393D" w:rsidRPr="0057234B" w:rsidRDefault="0048393D" w:rsidP="0048393D">
      <w:pPr>
        <w:pStyle w:val="ListBullet"/>
        <w:numPr>
          <w:ilvl w:val="0"/>
          <w:numId w:val="40"/>
        </w:numPr>
      </w:pPr>
      <w:r>
        <w:rPr>
          <w:i/>
        </w:rPr>
        <w:t>L</w:t>
      </w:r>
      <w:r w:rsidRPr="008D4E31">
        <w:rPr>
          <w:i/>
        </w:rPr>
        <w:t>ogin page</w:t>
      </w:r>
    </w:p>
    <w:p w:rsidR="0048393D" w:rsidRDefault="00F21ECF" w:rsidP="0048393D">
      <w:pPr>
        <w:pStyle w:val="ListBullet"/>
        <w:numPr>
          <w:ilvl w:val="0"/>
          <w:numId w:val="40"/>
        </w:numPr>
      </w:pPr>
      <w:r>
        <w:rPr>
          <w:i/>
        </w:rPr>
        <w:t xml:space="preserve">Billing query page </w:t>
      </w:r>
      <w:r>
        <w:t>is p</w:t>
      </w:r>
      <w:r w:rsidR="00294DB7">
        <w:t xml:space="preserve">age which asks for </w:t>
      </w:r>
      <w:r w:rsidR="00294DB7" w:rsidRPr="00224C15">
        <w:rPr>
          <w:i/>
        </w:rPr>
        <w:t>items</w:t>
      </w:r>
      <w:r w:rsidR="00D86CC8" w:rsidRPr="00224C15">
        <w:rPr>
          <w:i/>
        </w:rPr>
        <w:t xml:space="preserve">, </w:t>
      </w:r>
      <w:r w:rsidRPr="00224C15">
        <w:rPr>
          <w:i/>
        </w:rPr>
        <w:t>quantity and rate</w:t>
      </w:r>
      <w:r w:rsidR="00D86CC8" w:rsidRPr="00224C15">
        <w:rPr>
          <w:i/>
        </w:rPr>
        <w:t xml:space="preserve"> and </w:t>
      </w:r>
      <w:r w:rsidRPr="00224C15">
        <w:rPr>
          <w:i/>
        </w:rPr>
        <w:t>no. of items</w:t>
      </w:r>
      <w:r>
        <w:t xml:space="preserve"> is asked in the login page.</w:t>
      </w:r>
    </w:p>
    <w:p w:rsidR="00F21ECF" w:rsidRDefault="00F21ECF" w:rsidP="0048393D">
      <w:pPr>
        <w:pStyle w:val="ListBullet"/>
        <w:numPr>
          <w:ilvl w:val="0"/>
          <w:numId w:val="40"/>
        </w:numPr>
      </w:pPr>
      <w:r>
        <w:rPr>
          <w:i/>
        </w:rPr>
        <w:t xml:space="preserve">Bill page </w:t>
      </w:r>
      <w:r w:rsidR="00DF3CA1">
        <w:t xml:space="preserve">which show the bill with shop name, owner name, items, quantity, rate, and </w:t>
      </w:r>
      <w:r w:rsidR="00DF3CA1" w:rsidRPr="00224C15">
        <w:rPr>
          <w:i/>
        </w:rPr>
        <w:t>item total</w:t>
      </w:r>
      <w:r w:rsidR="00DF3CA1">
        <w:t xml:space="preserve"> with </w:t>
      </w:r>
      <w:r w:rsidR="00DF3CA1" w:rsidRPr="00224C15">
        <w:rPr>
          <w:i/>
        </w:rPr>
        <w:t>grand total</w:t>
      </w:r>
      <w:r w:rsidR="00DF3CA1">
        <w:t xml:space="preserve"> as a complete Bill, where item total and grand total is calculated in programming.</w:t>
      </w:r>
    </w:p>
    <w:p w:rsidR="00E94BEB" w:rsidRPr="0057234B" w:rsidRDefault="00E94BEB" w:rsidP="0048393D">
      <w:pPr>
        <w:pStyle w:val="ListBullet"/>
        <w:numPr>
          <w:ilvl w:val="0"/>
          <w:numId w:val="0"/>
        </w:numPr>
      </w:pPr>
    </w:p>
    <w:p w:rsidR="001C22D2" w:rsidRDefault="001C22D2" w:rsidP="001C22D2">
      <w:pPr>
        <w:pStyle w:val="ListBullet"/>
        <w:numPr>
          <w:ilvl w:val="0"/>
          <w:numId w:val="36"/>
        </w:numPr>
        <w:rPr>
          <w:b/>
        </w:rPr>
      </w:pPr>
      <w:r w:rsidRPr="001C22D2">
        <w:rPr>
          <w:b/>
        </w:rPr>
        <w:t>GSM Based Alcohol Detector with Vehicle Control and GPS Location:</w:t>
      </w:r>
    </w:p>
    <w:p w:rsidR="00F97575" w:rsidRPr="00035FAF" w:rsidRDefault="001C22D2" w:rsidP="00F97575">
      <w:pPr>
        <w:pStyle w:val="ListBullet"/>
        <w:numPr>
          <w:ilvl w:val="0"/>
          <w:numId w:val="0"/>
        </w:numPr>
        <w:ind w:left="1224"/>
      </w:pPr>
      <w:r w:rsidRPr="0057234B">
        <w:t xml:space="preserve">A system where device is attached to vehicle, that detects alcohol if driver is drunk, then stops the vehicle, buzzer alarms, sends message to the owner’s mobile and send the location where vehicle stopped with the help of </w:t>
      </w:r>
      <w:r w:rsidRPr="009A4976">
        <w:rPr>
          <w:i/>
        </w:rPr>
        <w:t>GSM module</w:t>
      </w:r>
      <w:r w:rsidRPr="0057234B">
        <w:t xml:space="preserve"> and </w:t>
      </w:r>
      <w:r w:rsidRPr="009A4976">
        <w:rPr>
          <w:i/>
        </w:rPr>
        <w:t>GPS tracking</w:t>
      </w:r>
      <w:r w:rsidRPr="0057234B">
        <w:t xml:space="preserve"> and </w:t>
      </w:r>
      <w:r w:rsidRPr="009A4976">
        <w:rPr>
          <w:i/>
        </w:rPr>
        <w:t>ATmega32</w:t>
      </w:r>
      <w:r w:rsidRPr="0057234B">
        <w:t xml:space="preserve"> </w:t>
      </w:r>
    </w:p>
    <w:p w:rsidR="00035FAF" w:rsidRPr="00035FAF" w:rsidRDefault="00035FAF" w:rsidP="00035FAF">
      <w:pPr>
        <w:pStyle w:val="ListBullet"/>
        <w:numPr>
          <w:ilvl w:val="0"/>
          <w:numId w:val="0"/>
        </w:numPr>
        <w:ind w:left="1440"/>
      </w:pPr>
    </w:p>
    <w:sectPr w:rsidR="00035FAF" w:rsidRPr="00035FAF" w:rsidSect="00617B26">
      <w:footerReference w:type="default" r:id="rId8"/>
      <w:headerReference w:type="first" r:id="rId9"/>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ACA" w:rsidRDefault="00F87ACA">
      <w:pPr>
        <w:spacing w:after="0"/>
      </w:pPr>
      <w:r>
        <w:separator/>
      </w:r>
    </w:p>
  </w:endnote>
  <w:endnote w:type="continuationSeparator" w:id="0">
    <w:p w:rsidR="00F87ACA" w:rsidRDefault="00F87A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0A9" w:rsidRDefault="009D5933">
    <w:pPr>
      <w:pStyle w:val="Footer"/>
    </w:pPr>
    <w:r>
      <w:t xml:space="preserve">Page </w:t>
    </w:r>
    <w:r>
      <w:fldChar w:fldCharType="begin"/>
    </w:r>
    <w:r>
      <w:instrText xml:space="preserve"> PAGE   \* MERGEFORMAT </w:instrText>
    </w:r>
    <w:r>
      <w:fldChar w:fldCharType="separate"/>
    </w:r>
    <w:r w:rsidR="003309A9">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ACA" w:rsidRDefault="00F87ACA">
      <w:pPr>
        <w:spacing w:after="0"/>
      </w:pPr>
      <w:r>
        <w:separator/>
      </w:r>
    </w:p>
  </w:footnote>
  <w:footnote w:type="continuationSeparator" w:id="0">
    <w:p w:rsidR="00F87ACA" w:rsidRDefault="00F87AC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8E5" w:rsidRPr="00E848E5" w:rsidRDefault="00E848E5" w:rsidP="00E848E5">
    <w:pPr>
      <w:pStyle w:val="Header"/>
      <w:spacing w:after="120"/>
      <w:rPr>
        <w:sz w:val="40"/>
        <w:szCs w:val="40"/>
      </w:rPr>
    </w:pPr>
    <w:r>
      <w:rPr>
        <w:noProof/>
        <w:sz w:val="40"/>
        <w:szCs w:val="40"/>
        <w:lang w:eastAsia="en-US"/>
      </w:rPr>
      <w:drawing>
        <wp:anchor distT="0" distB="0" distL="114300" distR="114300" simplePos="0" relativeHeight="251664384" behindDoc="0" locked="0" layoutInCell="1" allowOverlap="1">
          <wp:simplePos x="0" y="0"/>
          <wp:positionH relativeFrom="margin">
            <wp:align>right</wp:align>
          </wp:positionH>
          <wp:positionV relativeFrom="paragraph">
            <wp:posOffset>-180340</wp:posOffset>
          </wp:positionV>
          <wp:extent cx="1038225" cy="1142365"/>
          <wp:effectExtent l="0" t="0" r="952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8225" cy="1142365"/>
                  </a:xfrm>
                  <a:prstGeom prst="rect">
                    <a:avLst/>
                  </a:prstGeom>
                </pic:spPr>
              </pic:pic>
            </a:graphicData>
          </a:graphic>
        </wp:anchor>
      </w:drawing>
    </w:r>
    <w:r w:rsidRPr="00E848E5">
      <w:rPr>
        <w:sz w:val="40"/>
        <w:szCs w:val="40"/>
      </w:rPr>
      <w:t>Mr. Prabin Kumar Shrestha</w:t>
    </w:r>
  </w:p>
  <w:p w:rsidR="00E848E5" w:rsidRDefault="00E848E5" w:rsidP="00E848E5">
    <w:pPr>
      <w:pStyle w:val="Header"/>
    </w:pPr>
    <w:r>
      <w:rPr>
        <w:noProof/>
        <w:lang w:eastAsia="en-US"/>
      </w:rPr>
      <w:drawing>
        <wp:anchor distT="0" distB="0" distL="114300" distR="114300" simplePos="0" relativeHeight="251662336" behindDoc="1" locked="0" layoutInCell="1" allowOverlap="1" wp14:anchorId="2668D667" wp14:editId="1EF5F5CD">
          <wp:simplePos x="0" y="0"/>
          <wp:positionH relativeFrom="margin">
            <wp:align>center</wp:align>
          </wp:positionH>
          <wp:positionV relativeFrom="paragraph">
            <wp:posOffset>6985</wp:posOffset>
          </wp:positionV>
          <wp:extent cx="200025" cy="200025"/>
          <wp:effectExtent l="0" t="0" r="9525" b="9525"/>
          <wp:wrapTight wrapText="bothSides">
            <wp:wrapPolygon edited="0">
              <wp:start x="0" y="0"/>
              <wp:lineTo x="0" y="20571"/>
              <wp:lineTo x="20571" y="20571"/>
              <wp:lineTo x="205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ne_clip_art_17054.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anchor>
      </w:drawing>
    </w:r>
    <w:r>
      <w:rPr>
        <w:noProof/>
        <w:lang w:eastAsia="en-US"/>
      </w:rPr>
      <w:drawing>
        <wp:inline distT="0" distB="0" distL="0" distR="0" wp14:anchorId="5CE37EC8" wp14:editId="1E83992C">
          <wp:extent cx="257175" cy="180975"/>
          <wp:effectExtent l="0" t="0" r="9525" b="9525"/>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flipH="1">
                    <a:off x="0" y="0"/>
                    <a:ext cx="257175" cy="180975"/>
                  </a:xfrm>
                  <a:prstGeom prst="rect">
                    <a:avLst/>
                  </a:prstGeom>
                  <a:noFill/>
                  <a:ln>
                    <a:noFill/>
                  </a:ln>
                </pic:spPr>
              </pic:pic>
            </a:graphicData>
          </a:graphic>
        </wp:inline>
      </w:drawing>
    </w:r>
    <w:r>
      <w:t xml:space="preserve">Dhuwakot-5, Dhading, Nepal                                               </w:t>
    </w:r>
    <w:r w:rsidR="00F46C55">
      <w:t xml:space="preserve">+977 </w:t>
    </w:r>
    <w:r>
      <w:t xml:space="preserve">9843358599                            </w:t>
    </w:r>
  </w:p>
  <w:p w:rsidR="00E848E5" w:rsidRPr="00E848E5" w:rsidRDefault="00E848E5" w:rsidP="00E848E5">
    <w:pPr>
      <w:pStyle w:val="Header"/>
      <w:rPr>
        <w:color w:val="A5A5A5" w:themeColor="accent1" w:themeShade="BF"/>
        <w:u w:val="single"/>
      </w:rPr>
    </w:pPr>
    <w:r>
      <w:rPr>
        <w:noProof/>
        <w:lang w:eastAsia="en-US"/>
      </w:rPr>
      <w:drawing>
        <wp:anchor distT="0" distB="0" distL="114300" distR="114300" simplePos="0" relativeHeight="251660288" behindDoc="0" locked="0" layoutInCell="1" allowOverlap="1" wp14:anchorId="3997F0A5" wp14:editId="14F7C49C">
          <wp:simplePos x="0" y="0"/>
          <wp:positionH relativeFrom="margin">
            <wp:align>left</wp:align>
          </wp:positionH>
          <wp:positionV relativeFrom="paragraph">
            <wp:posOffset>9525</wp:posOffset>
          </wp:positionV>
          <wp:extent cx="228600" cy="228600"/>
          <wp:effectExtent l="0" t="0" r="0" b="0"/>
          <wp:wrapThrough wrapText="bothSides">
            <wp:wrapPolygon edited="0">
              <wp:start x="0" y="0"/>
              <wp:lineTo x="0" y="19800"/>
              <wp:lineTo x="19800" y="19800"/>
              <wp:lineTo x="1980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be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00F46C55">
      <w:t xml:space="preserve">+977 </w:t>
    </w:r>
    <w:r>
      <w:t>9843358599</w:t>
    </w:r>
    <w:r w:rsidRPr="00E848E5">
      <w:rPr>
        <w:noProof/>
        <w:sz w:val="40"/>
        <w:szCs w:val="40"/>
        <w:lang w:eastAsia="en-US"/>
      </w:rPr>
      <w:drawing>
        <wp:anchor distT="0" distB="0" distL="114300" distR="114300" simplePos="0" relativeHeight="251663360" behindDoc="1" locked="0" layoutInCell="1" allowOverlap="1" wp14:anchorId="1BE19DD8" wp14:editId="3971225D">
          <wp:simplePos x="0" y="0"/>
          <wp:positionH relativeFrom="margin">
            <wp:align>center</wp:align>
          </wp:positionH>
          <wp:positionV relativeFrom="paragraph">
            <wp:posOffset>18415</wp:posOffset>
          </wp:positionV>
          <wp:extent cx="238125" cy="154305"/>
          <wp:effectExtent l="0" t="0" r="9525" b="0"/>
          <wp:wrapTight wrapText="bothSides">
            <wp:wrapPolygon edited="0">
              <wp:start x="0" y="0"/>
              <wp:lineTo x="0" y="18667"/>
              <wp:lineTo x="20736" y="18667"/>
              <wp:lineTo x="207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ai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125" cy="154305"/>
                  </a:xfrm>
                  <a:prstGeom prst="rect">
                    <a:avLst/>
                  </a:prstGeom>
                </pic:spPr>
              </pic:pic>
            </a:graphicData>
          </a:graphic>
        </wp:anchor>
      </w:drawing>
    </w:r>
    <w:r>
      <w:tab/>
    </w:r>
    <w:r>
      <w:tab/>
    </w:r>
    <w:r>
      <w:tab/>
    </w:r>
    <w:r>
      <w:tab/>
      <w:t xml:space="preserve">         prabin2026@gmail.com</w:t>
    </w:r>
  </w:p>
  <w:p w:rsidR="00E848E5" w:rsidRDefault="00E848E5">
    <w:pPr>
      <w:pStyle w:val="Header"/>
    </w:pPr>
    <w:r>
      <w:rPr>
        <w:noProof/>
        <w:lang w:eastAsia="en-US"/>
      </w:rPr>
      <mc:AlternateContent>
        <mc:Choice Requires="wps">
          <w:drawing>
            <wp:anchor distT="4294967295" distB="4294967295" distL="114300" distR="114300" simplePos="0" relativeHeight="251659264" behindDoc="0" locked="0" layoutInCell="1" allowOverlap="1" wp14:anchorId="3217C0BD" wp14:editId="5449EC80">
              <wp:simplePos x="0" y="0"/>
              <wp:positionH relativeFrom="page">
                <wp:posOffset>5715</wp:posOffset>
              </wp:positionH>
              <wp:positionV relativeFrom="paragraph">
                <wp:posOffset>272415</wp:posOffset>
              </wp:positionV>
              <wp:extent cx="7791450" cy="0"/>
              <wp:effectExtent l="0" t="1905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914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F35ACE"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45pt,21.45pt" to="613.9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" strokecolor="black [3213]" strokeweight="2.25pt">
              <v:stroke joinstyle="miter"/>
              <o:lock v:ext="edit" shapetype="f"/>
              <w10:wrap anchorx="page"/>
            </v:line>
          </w:pict>
        </mc:Fallback>
      </mc:AlternateContent>
    </w:r>
  </w:p>
  <w:p w:rsidR="00E848E5" w:rsidRDefault="00E848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B25CE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EDD4E1F"/>
    <w:multiLevelType w:val="hybridMultilevel"/>
    <w:tmpl w:val="A0A2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F54748"/>
    <w:multiLevelType w:val="hybridMultilevel"/>
    <w:tmpl w:val="C4B4BD32"/>
    <w:lvl w:ilvl="0" w:tplc="A4E0C180">
      <w:start w:val="1"/>
      <w:numFmt w:val="bullet"/>
      <w:lvlText w:val="—"/>
      <w:lvlJc w:val="left"/>
      <w:pPr>
        <w:ind w:left="2160" w:hanging="360"/>
      </w:pPr>
      <w:rPr>
        <w:rFonts w:ascii="Cambria" w:hAnsi="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7D96BA7"/>
    <w:multiLevelType w:val="hybridMultilevel"/>
    <w:tmpl w:val="7BB8A6EA"/>
    <w:lvl w:ilvl="0" w:tplc="A4E0C180">
      <w:start w:val="1"/>
      <w:numFmt w:val="bullet"/>
      <w:lvlText w:val="—"/>
      <w:lvlJc w:val="left"/>
      <w:pPr>
        <w:ind w:left="2160" w:hanging="360"/>
      </w:pPr>
      <w:rPr>
        <w:rFonts w:ascii="Cambria" w:hAnsi="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BCD0DDF"/>
    <w:multiLevelType w:val="hybridMultilevel"/>
    <w:tmpl w:val="8E2A722C"/>
    <w:lvl w:ilvl="0" w:tplc="A4E0C180">
      <w:start w:val="1"/>
      <w:numFmt w:val="bullet"/>
      <w:lvlText w:val="—"/>
      <w:lvlJc w:val="left"/>
      <w:pPr>
        <w:ind w:left="2160" w:hanging="360"/>
      </w:pPr>
      <w:rPr>
        <w:rFonts w:ascii="Cambria" w:hAnsi="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983E3B"/>
    <w:multiLevelType w:val="hybridMultilevel"/>
    <w:tmpl w:val="33D6F870"/>
    <w:lvl w:ilvl="0" w:tplc="ED880174">
      <w:start w:val="2"/>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8FC4116"/>
    <w:multiLevelType w:val="hybridMultilevel"/>
    <w:tmpl w:val="CC905B3A"/>
    <w:lvl w:ilvl="0" w:tplc="04090001">
      <w:start w:val="1"/>
      <w:numFmt w:val="bullet"/>
      <w:lvlText w:val=""/>
      <w:lvlJc w:val="left"/>
      <w:pPr>
        <w:ind w:left="720" w:hanging="360"/>
      </w:pPr>
      <w:rPr>
        <w:rFonts w:ascii="Symbol" w:hAnsi="Symbol" w:hint="default"/>
      </w:rPr>
    </w:lvl>
    <w:lvl w:ilvl="1" w:tplc="A4E0C180">
      <w:start w:val="1"/>
      <w:numFmt w:val="bullet"/>
      <w:lvlText w:val="—"/>
      <w:lvlJc w:val="left"/>
      <w:pPr>
        <w:ind w:left="1440" w:hanging="360"/>
      </w:pPr>
      <w:rPr>
        <w:rFonts w:ascii="Cambria" w:hAnsi="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3BB70E9"/>
    <w:multiLevelType w:val="hybridMultilevel"/>
    <w:tmpl w:val="D8A23A2E"/>
    <w:lvl w:ilvl="0" w:tplc="A4E0C180">
      <w:start w:val="1"/>
      <w:numFmt w:val="bullet"/>
      <w:lvlText w:val="—"/>
      <w:lvlJc w:val="left"/>
      <w:pPr>
        <w:ind w:left="2160" w:hanging="360"/>
      </w:pPr>
      <w:rPr>
        <w:rFonts w:ascii="Cambria" w:hAnsi="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F934D5E"/>
    <w:multiLevelType w:val="hybridMultilevel"/>
    <w:tmpl w:val="B09AB25E"/>
    <w:lvl w:ilvl="0" w:tplc="A4E0C180">
      <w:start w:val="1"/>
      <w:numFmt w:val="bullet"/>
      <w:lvlText w:val="—"/>
      <w:lvlJc w:val="left"/>
      <w:pPr>
        <w:ind w:left="2160" w:hanging="360"/>
      </w:pPr>
      <w:rPr>
        <w:rFonts w:ascii="Cambria" w:hAnsi="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0A201F1"/>
    <w:multiLevelType w:val="hybridMultilevel"/>
    <w:tmpl w:val="4504024E"/>
    <w:lvl w:ilvl="0" w:tplc="A4E0C180">
      <w:start w:val="1"/>
      <w:numFmt w:val="bullet"/>
      <w:lvlText w:val="—"/>
      <w:lvlJc w:val="left"/>
      <w:pPr>
        <w:ind w:left="2160" w:hanging="360"/>
      </w:pPr>
      <w:rPr>
        <w:rFonts w:ascii="Cambria" w:hAnsi="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2E52EC0"/>
    <w:multiLevelType w:val="hybridMultilevel"/>
    <w:tmpl w:val="61A0D668"/>
    <w:lvl w:ilvl="0" w:tplc="A4E0C180">
      <w:start w:val="1"/>
      <w:numFmt w:val="bullet"/>
      <w:lvlText w:val="—"/>
      <w:lvlJc w:val="left"/>
      <w:pPr>
        <w:ind w:left="720" w:hanging="360"/>
      </w:pPr>
      <w:rPr>
        <w:rFonts w:ascii="Cambria" w:hAnsi="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76231"/>
    <w:multiLevelType w:val="hybridMultilevel"/>
    <w:tmpl w:val="7ACA1BBA"/>
    <w:lvl w:ilvl="0" w:tplc="BBB8014A">
      <w:start w:val="1"/>
      <w:numFmt w:val="bullet"/>
      <w:lvlText w:val=""/>
      <w:lvlJc w:val="left"/>
      <w:pPr>
        <w:ind w:left="93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1" w15:restartNumberingAfterBreak="0">
    <w:nsid w:val="70EA1385"/>
    <w:multiLevelType w:val="hybridMultilevel"/>
    <w:tmpl w:val="151E8452"/>
    <w:lvl w:ilvl="0" w:tplc="A4E0C180">
      <w:start w:val="1"/>
      <w:numFmt w:val="bullet"/>
      <w:lvlText w:val="—"/>
      <w:lvlJc w:val="left"/>
      <w:pPr>
        <w:ind w:left="1800" w:hanging="360"/>
      </w:pPr>
      <w:rPr>
        <w:rFonts w:ascii="Cambria" w:hAnsi="Cambr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6"/>
  </w:num>
  <w:num w:numId="15">
    <w:abstractNumId w:val="23"/>
  </w:num>
  <w:num w:numId="16">
    <w:abstractNumId w:val="12"/>
  </w:num>
  <w:num w:numId="17">
    <w:abstractNumId w:val="20"/>
  </w:num>
  <w:num w:numId="18">
    <w:abstractNumId w:val="10"/>
  </w:num>
  <w:num w:numId="19">
    <w:abstractNumId w:val="32"/>
  </w:num>
  <w:num w:numId="20">
    <w:abstractNumId w:val="24"/>
  </w:num>
  <w:num w:numId="21">
    <w:abstractNumId w:val="11"/>
  </w:num>
  <w:num w:numId="22">
    <w:abstractNumId w:val="19"/>
  </w:num>
  <w:num w:numId="23">
    <w:abstractNumId w:val="30"/>
  </w:num>
  <w:num w:numId="24">
    <w:abstractNumId w:val="29"/>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4"/>
  </w:num>
  <w:num w:numId="36">
    <w:abstractNumId w:val="22"/>
  </w:num>
  <w:num w:numId="37">
    <w:abstractNumId w:val="28"/>
  </w:num>
  <w:num w:numId="38">
    <w:abstractNumId w:val="15"/>
  </w:num>
  <w:num w:numId="39">
    <w:abstractNumId w:val="18"/>
  </w:num>
  <w:num w:numId="40">
    <w:abstractNumId w:val="31"/>
  </w:num>
  <w:num w:numId="41">
    <w:abstractNumId w:val="21"/>
  </w:num>
  <w:num w:numId="42">
    <w:abstractNumId w:val="25"/>
  </w:num>
  <w:num w:numId="43">
    <w:abstractNumId w:val="26"/>
  </w:num>
  <w:num w:numId="44">
    <w:abstractNumId w:val="27"/>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8D9"/>
    <w:rsid w:val="00035FAF"/>
    <w:rsid w:val="00041A6B"/>
    <w:rsid w:val="00073CFB"/>
    <w:rsid w:val="00083E07"/>
    <w:rsid w:val="00086600"/>
    <w:rsid w:val="0009607C"/>
    <w:rsid w:val="000A4F59"/>
    <w:rsid w:val="000E07C2"/>
    <w:rsid w:val="0010309D"/>
    <w:rsid w:val="00115271"/>
    <w:rsid w:val="00117FD6"/>
    <w:rsid w:val="001223CF"/>
    <w:rsid w:val="00141A4C"/>
    <w:rsid w:val="0015727F"/>
    <w:rsid w:val="00193083"/>
    <w:rsid w:val="001B29CF"/>
    <w:rsid w:val="001C22D2"/>
    <w:rsid w:val="001E48A6"/>
    <w:rsid w:val="002049FE"/>
    <w:rsid w:val="00210654"/>
    <w:rsid w:val="00214D2C"/>
    <w:rsid w:val="00222182"/>
    <w:rsid w:val="00224C15"/>
    <w:rsid w:val="002301BC"/>
    <w:rsid w:val="00241C87"/>
    <w:rsid w:val="00250C20"/>
    <w:rsid w:val="00267AAF"/>
    <w:rsid w:val="00277699"/>
    <w:rsid w:val="0028220F"/>
    <w:rsid w:val="00293418"/>
    <w:rsid w:val="00294DB7"/>
    <w:rsid w:val="002950D4"/>
    <w:rsid w:val="002A4083"/>
    <w:rsid w:val="002B41EC"/>
    <w:rsid w:val="002D6DDF"/>
    <w:rsid w:val="002E10D1"/>
    <w:rsid w:val="002E53D4"/>
    <w:rsid w:val="00315546"/>
    <w:rsid w:val="003309A9"/>
    <w:rsid w:val="00330D12"/>
    <w:rsid w:val="00356C14"/>
    <w:rsid w:val="0037190A"/>
    <w:rsid w:val="00382713"/>
    <w:rsid w:val="00386163"/>
    <w:rsid w:val="00391870"/>
    <w:rsid w:val="0039770F"/>
    <w:rsid w:val="003A4B1A"/>
    <w:rsid w:val="003B1EA4"/>
    <w:rsid w:val="003B5961"/>
    <w:rsid w:val="003C7735"/>
    <w:rsid w:val="003D1644"/>
    <w:rsid w:val="00402DFA"/>
    <w:rsid w:val="004442AE"/>
    <w:rsid w:val="00477F6B"/>
    <w:rsid w:val="004804AE"/>
    <w:rsid w:val="00480618"/>
    <w:rsid w:val="00481E0C"/>
    <w:rsid w:val="0048393D"/>
    <w:rsid w:val="00491DB8"/>
    <w:rsid w:val="004A3DC4"/>
    <w:rsid w:val="004A65E1"/>
    <w:rsid w:val="004E1986"/>
    <w:rsid w:val="004F7CF8"/>
    <w:rsid w:val="00500083"/>
    <w:rsid w:val="00517556"/>
    <w:rsid w:val="00531894"/>
    <w:rsid w:val="00541893"/>
    <w:rsid w:val="00552325"/>
    <w:rsid w:val="00560E7D"/>
    <w:rsid w:val="0057234B"/>
    <w:rsid w:val="00583A63"/>
    <w:rsid w:val="005A1726"/>
    <w:rsid w:val="005C2E70"/>
    <w:rsid w:val="005D1836"/>
    <w:rsid w:val="005E4B3E"/>
    <w:rsid w:val="005E5F5B"/>
    <w:rsid w:val="005F7151"/>
    <w:rsid w:val="00617B26"/>
    <w:rsid w:val="006270A9"/>
    <w:rsid w:val="006279E1"/>
    <w:rsid w:val="00643252"/>
    <w:rsid w:val="006566C4"/>
    <w:rsid w:val="00661DAC"/>
    <w:rsid w:val="00672862"/>
    <w:rsid w:val="00675956"/>
    <w:rsid w:val="00681034"/>
    <w:rsid w:val="006B314D"/>
    <w:rsid w:val="006D3CDD"/>
    <w:rsid w:val="006F53A5"/>
    <w:rsid w:val="00700142"/>
    <w:rsid w:val="00710941"/>
    <w:rsid w:val="00714790"/>
    <w:rsid w:val="007155D3"/>
    <w:rsid w:val="00723B3C"/>
    <w:rsid w:val="007301EA"/>
    <w:rsid w:val="0073133C"/>
    <w:rsid w:val="00756236"/>
    <w:rsid w:val="00774AEF"/>
    <w:rsid w:val="00777153"/>
    <w:rsid w:val="00796874"/>
    <w:rsid w:val="007A2DFA"/>
    <w:rsid w:val="007B1284"/>
    <w:rsid w:val="007B76E7"/>
    <w:rsid w:val="007C073B"/>
    <w:rsid w:val="007D0B9C"/>
    <w:rsid w:val="007E3BAF"/>
    <w:rsid w:val="007E69B6"/>
    <w:rsid w:val="00806449"/>
    <w:rsid w:val="0081218C"/>
    <w:rsid w:val="00816216"/>
    <w:rsid w:val="008170BA"/>
    <w:rsid w:val="00831A8A"/>
    <w:rsid w:val="00843541"/>
    <w:rsid w:val="00866D77"/>
    <w:rsid w:val="0087734B"/>
    <w:rsid w:val="00896809"/>
    <w:rsid w:val="008C2D99"/>
    <w:rsid w:val="008D223B"/>
    <w:rsid w:val="008D4E31"/>
    <w:rsid w:val="008F1EEF"/>
    <w:rsid w:val="009315DA"/>
    <w:rsid w:val="00933F89"/>
    <w:rsid w:val="00944C08"/>
    <w:rsid w:val="00952E2D"/>
    <w:rsid w:val="0096162B"/>
    <w:rsid w:val="00983AC3"/>
    <w:rsid w:val="009A4976"/>
    <w:rsid w:val="009A64AB"/>
    <w:rsid w:val="009D5933"/>
    <w:rsid w:val="009F4774"/>
    <w:rsid w:val="00A331AF"/>
    <w:rsid w:val="00A42939"/>
    <w:rsid w:val="00A522A6"/>
    <w:rsid w:val="00A57E57"/>
    <w:rsid w:val="00A90D61"/>
    <w:rsid w:val="00AA3B4C"/>
    <w:rsid w:val="00AC3CCD"/>
    <w:rsid w:val="00AD1A5C"/>
    <w:rsid w:val="00AD7532"/>
    <w:rsid w:val="00AE2064"/>
    <w:rsid w:val="00AE6864"/>
    <w:rsid w:val="00AF5710"/>
    <w:rsid w:val="00B62AC4"/>
    <w:rsid w:val="00B64EB5"/>
    <w:rsid w:val="00B80F80"/>
    <w:rsid w:val="00B9110F"/>
    <w:rsid w:val="00BA45CD"/>
    <w:rsid w:val="00BA6BFE"/>
    <w:rsid w:val="00BD768D"/>
    <w:rsid w:val="00BD7872"/>
    <w:rsid w:val="00BF3DB2"/>
    <w:rsid w:val="00BF568B"/>
    <w:rsid w:val="00C07F9E"/>
    <w:rsid w:val="00C2135D"/>
    <w:rsid w:val="00C33E06"/>
    <w:rsid w:val="00C35606"/>
    <w:rsid w:val="00C61F8E"/>
    <w:rsid w:val="00C731A6"/>
    <w:rsid w:val="00C81263"/>
    <w:rsid w:val="00CC7779"/>
    <w:rsid w:val="00CE3166"/>
    <w:rsid w:val="00D31CA2"/>
    <w:rsid w:val="00D37CBF"/>
    <w:rsid w:val="00D62CDE"/>
    <w:rsid w:val="00D8612D"/>
    <w:rsid w:val="00D86CC8"/>
    <w:rsid w:val="00D942FF"/>
    <w:rsid w:val="00DA166C"/>
    <w:rsid w:val="00DA2033"/>
    <w:rsid w:val="00DB3CAB"/>
    <w:rsid w:val="00DB507D"/>
    <w:rsid w:val="00DB7D36"/>
    <w:rsid w:val="00DC44BD"/>
    <w:rsid w:val="00DF1E36"/>
    <w:rsid w:val="00DF3CA1"/>
    <w:rsid w:val="00E234F4"/>
    <w:rsid w:val="00E511F7"/>
    <w:rsid w:val="00E52D1A"/>
    <w:rsid w:val="00E62ED2"/>
    <w:rsid w:val="00E728D9"/>
    <w:rsid w:val="00E74584"/>
    <w:rsid w:val="00E75A69"/>
    <w:rsid w:val="00E83E4B"/>
    <w:rsid w:val="00E848E5"/>
    <w:rsid w:val="00E942FA"/>
    <w:rsid w:val="00E94BEB"/>
    <w:rsid w:val="00E97702"/>
    <w:rsid w:val="00EB72A7"/>
    <w:rsid w:val="00EC36AF"/>
    <w:rsid w:val="00EF239F"/>
    <w:rsid w:val="00EF7223"/>
    <w:rsid w:val="00F1047E"/>
    <w:rsid w:val="00F12F3E"/>
    <w:rsid w:val="00F21ECF"/>
    <w:rsid w:val="00F358F5"/>
    <w:rsid w:val="00F46C55"/>
    <w:rsid w:val="00F72940"/>
    <w:rsid w:val="00F74A07"/>
    <w:rsid w:val="00F87ACA"/>
    <w:rsid w:val="00F97575"/>
    <w:rsid w:val="00FA7F81"/>
    <w:rsid w:val="00FB0C9A"/>
    <w:rsid w:val="00FB1596"/>
    <w:rsid w:val="00FB21A0"/>
    <w:rsid w:val="00FD0469"/>
    <w:rsid w:val="00FD5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CA5F65-90EE-44DC-8430-CB6542FB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2" w:unhideWhenUsed="1"/>
    <w:lsdException w:name="Signature" w:semiHidden="1" w:uiPriority="2"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A6B"/>
  </w:style>
  <w:style w:type="paragraph" w:styleId="Heading1">
    <w:name w:val="heading 1"/>
    <w:basedOn w:val="Normal"/>
    <w:next w:val="Normal"/>
    <w:link w:val="Heading1Char"/>
    <w:uiPriority w:val="9"/>
    <w:qFormat/>
    <w:rsid w:val="00041A6B"/>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1A6B"/>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41A6B"/>
    <w:pPr>
      <w:pBdr>
        <w:top w:val="single" w:sz="6" w:space="2" w:color="DDDDDD" w:themeColor="accent1"/>
      </w:pBdr>
      <w:spacing w:before="300" w:after="0"/>
      <w:outlineLvl w:val="2"/>
    </w:pPr>
    <w:rPr>
      <w:caps/>
      <w:color w:val="6E6E6E" w:themeColor="accent1" w:themeShade="7F"/>
      <w:spacing w:val="15"/>
    </w:rPr>
  </w:style>
  <w:style w:type="paragraph" w:styleId="Heading4">
    <w:name w:val="heading 4"/>
    <w:basedOn w:val="Normal"/>
    <w:next w:val="Normal"/>
    <w:link w:val="Heading4Char"/>
    <w:uiPriority w:val="9"/>
    <w:semiHidden/>
    <w:unhideWhenUsed/>
    <w:qFormat/>
    <w:rsid w:val="00041A6B"/>
    <w:pPr>
      <w:pBdr>
        <w:top w:val="dotted" w:sz="6" w:space="2" w:color="DDDDDD" w:themeColor="accent1"/>
      </w:pBdr>
      <w:spacing w:before="200" w:after="0"/>
      <w:outlineLvl w:val="3"/>
    </w:pPr>
    <w:rPr>
      <w:caps/>
      <w:color w:val="A5A5A5" w:themeColor="accent1" w:themeShade="BF"/>
      <w:spacing w:val="10"/>
    </w:rPr>
  </w:style>
  <w:style w:type="paragraph" w:styleId="Heading5">
    <w:name w:val="heading 5"/>
    <w:basedOn w:val="Normal"/>
    <w:next w:val="Normal"/>
    <w:link w:val="Heading5Char"/>
    <w:uiPriority w:val="9"/>
    <w:semiHidden/>
    <w:unhideWhenUsed/>
    <w:qFormat/>
    <w:rsid w:val="00041A6B"/>
    <w:pPr>
      <w:pBdr>
        <w:bottom w:val="single" w:sz="6" w:space="1" w:color="DDDDDD" w:themeColor="accent1"/>
      </w:pBdr>
      <w:spacing w:before="200" w:after="0"/>
      <w:outlineLvl w:val="4"/>
    </w:pPr>
    <w:rPr>
      <w:caps/>
      <w:color w:val="A5A5A5" w:themeColor="accent1" w:themeShade="BF"/>
      <w:spacing w:val="10"/>
    </w:rPr>
  </w:style>
  <w:style w:type="paragraph" w:styleId="Heading6">
    <w:name w:val="heading 6"/>
    <w:basedOn w:val="Normal"/>
    <w:next w:val="Normal"/>
    <w:link w:val="Heading6Char"/>
    <w:uiPriority w:val="9"/>
    <w:semiHidden/>
    <w:unhideWhenUsed/>
    <w:qFormat/>
    <w:rsid w:val="00041A6B"/>
    <w:pPr>
      <w:pBdr>
        <w:bottom w:val="dotted" w:sz="6" w:space="1" w:color="DDDDDD" w:themeColor="accent1"/>
      </w:pBdr>
      <w:spacing w:before="200" w:after="0"/>
      <w:outlineLvl w:val="5"/>
    </w:pPr>
    <w:rPr>
      <w:caps/>
      <w:color w:val="A5A5A5" w:themeColor="accent1" w:themeShade="BF"/>
      <w:spacing w:val="10"/>
    </w:rPr>
  </w:style>
  <w:style w:type="paragraph" w:styleId="Heading7">
    <w:name w:val="heading 7"/>
    <w:basedOn w:val="Normal"/>
    <w:next w:val="Normal"/>
    <w:link w:val="Heading7Char"/>
    <w:uiPriority w:val="9"/>
    <w:semiHidden/>
    <w:unhideWhenUsed/>
    <w:qFormat/>
    <w:rsid w:val="00041A6B"/>
    <w:pPr>
      <w:spacing w:before="200" w:after="0"/>
      <w:outlineLvl w:val="6"/>
    </w:pPr>
    <w:rPr>
      <w:caps/>
      <w:color w:val="A5A5A5" w:themeColor="accent1" w:themeShade="BF"/>
      <w:spacing w:val="10"/>
    </w:rPr>
  </w:style>
  <w:style w:type="paragraph" w:styleId="Heading8">
    <w:name w:val="heading 8"/>
    <w:basedOn w:val="Normal"/>
    <w:next w:val="Normal"/>
    <w:link w:val="Heading8Char"/>
    <w:uiPriority w:val="9"/>
    <w:semiHidden/>
    <w:unhideWhenUsed/>
    <w:qFormat/>
    <w:rsid w:val="00041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1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A6B"/>
    <w:pPr>
      <w:spacing w:before="0" w:after="0"/>
    </w:pPr>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041A6B"/>
    <w:rPr>
      <w:rFonts w:asciiTheme="majorHAnsi" w:eastAsiaTheme="majorEastAsia" w:hAnsiTheme="majorHAnsi" w:cstheme="majorBidi"/>
      <w:caps/>
      <w:color w:val="DDDDDD" w:themeColor="accent1"/>
      <w:spacing w:val="10"/>
      <w:sz w:val="52"/>
      <w:szCs w:val="52"/>
    </w:rPr>
  </w:style>
  <w:style w:type="character" w:styleId="PlaceholderText">
    <w:name w:val="Placeholder Text"/>
    <w:basedOn w:val="DefaultParagraphFont"/>
    <w:uiPriority w:val="99"/>
    <w:semiHidden/>
    <w:rsid w:val="00E83E4B"/>
    <w:rPr>
      <w:color w:val="000000" w:themeColor="text2" w:themeShade="BF"/>
    </w:rPr>
  </w:style>
  <w:style w:type="paragraph" w:styleId="ListBullet">
    <w:name w:val="List Bullet"/>
    <w:basedOn w:val="Normal"/>
    <w:uiPriority w:val="10"/>
    <w:unhideWhenUsed/>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A5A5A5" w:themeColor="accent1" w:themeShade="BF"/>
    </w:rPr>
  </w:style>
  <w:style w:type="character" w:customStyle="1" w:styleId="FooterChar">
    <w:name w:val="Footer Char"/>
    <w:basedOn w:val="DefaultParagraphFont"/>
    <w:link w:val="Footer"/>
    <w:uiPriority w:val="99"/>
    <w:rsid w:val="00681034"/>
    <w:rPr>
      <w:color w:val="A5A5A5" w:themeColor="accent1" w:themeShade="BF"/>
    </w:rPr>
  </w:style>
  <w:style w:type="character" w:customStyle="1" w:styleId="Heading1Char">
    <w:name w:val="Heading 1 Char"/>
    <w:basedOn w:val="DefaultParagraphFont"/>
    <w:link w:val="Heading1"/>
    <w:uiPriority w:val="9"/>
    <w:rsid w:val="00041A6B"/>
    <w:rPr>
      <w:caps/>
      <w:color w:val="FFFFFF" w:themeColor="background1"/>
      <w:spacing w:val="15"/>
      <w:sz w:val="22"/>
      <w:szCs w:val="22"/>
      <w:shd w:val="clear" w:color="auto" w:fill="DDDDDD" w:themeFill="accent1"/>
    </w:rPr>
  </w:style>
  <w:style w:type="character" w:customStyle="1" w:styleId="Heading2Char">
    <w:name w:val="Heading 2 Char"/>
    <w:basedOn w:val="DefaultParagraphFont"/>
    <w:link w:val="Heading2"/>
    <w:uiPriority w:val="9"/>
    <w:rsid w:val="00041A6B"/>
    <w:rPr>
      <w:caps/>
      <w:spacing w:val="15"/>
      <w:shd w:val="clear" w:color="auto" w:fill="F8F8F8" w:themeFill="accent1" w:themeFillTint="33"/>
    </w:rPr>
  </w:style>
  <w:style w:type="paragraph" w:styleId="TOCHeading">
    <w:name w:val="TOC Heading"/>
    <w:basedOn w:val="Heading1"/>
    <w:next w:val="Normal"/>
    <w:uiPriority w:val="39"/>
    <w:semiHidden/>
    <w:unhideWhenUsed/>
    <w:qFormat/>
    <w:rsid w:val="00041A6B"/>
    <w:pPr>
      <w:outlineLvl w:val="9"/>
    </w:pPr>
  </w:style>
  <w:style w:type="character" w:styleId="IntenseEmphasis">
    <w:name w:val="Intense Emphasis"/>
    <w:uiPriority w:val="21"/>
    <w:qFormat/>
    <w:rsid w:val="00041A6B"/>
    <w:rPr>
      <w:b/>
      <w:bCs/>
      <w:caps/>
      <w:color w:val="6E6E6E" w:themeColor="accent1" w:themeShade="7F"/>
      <w:spacing w:val="10"/>
    </w:rPr>
  </w:style>
  <w:style w:type="character" w:styleId="IntenseReference">
    <w:name w:val="Intense Reference"/>
    <w:uiPriority w:val="32"/>
    <w:qFormat/>
    <w:rsid w:val="00041A6B"/>
    <w:rPr>
      <w:b/>
      <w:bCs/>
      <w:i/>
      <w:iCs/>
      <w:caps/>
      <w:color w:val="DDDDDD" w:themeColor="accent1"/>
    </w:rPr>
  </w:style>
  <w:style w:type="paragraph" w:styleId="IntenseQuote">
    <w:name w:val="Intense Quote"/>
    <w:basedOn w:val="Normal"/>
    <w:next w:val="Normal"/>
    <w:link w:val="IntenseQuoteChar"/>
    <w:uiPriority w:val="30"/>
    <w:qFormat/>
    <w:rsid w:val="00041A6B"/>
    <w:pPr>
      <w:spacing w:before="240" w:after="240" w:line="240" w:lineRule="auto"/>
      <w:ind w:left="1080" w:right="1080"/>
      <w:jc w:val="center"/>
    </w:pPr>
    <w:rPr>
      <w:color w:val="DDDDDD" w:themeColor="accent1"/>
      <w:sz w:val="24"/>
      <w:szCs w:val="24"/>
    </w:rPr>
  </w:style>
  <w:style w:type="character" w:customStyle="1" w:styleId="IntenseQuoteChar">
    <w:name w:val="Intense Quote Char"/>
    <w:basedOn w:val="DefaultParagraphFont"/>
    <w:link w:val="IntenseQuote"/>
    <w:uiPriority w:val="30"/>
    <w:rsid w:val="00041A6B"/>
    <w:rPr>
      <w:color w:val="DDDDDD" w:themeColor="accent1"/>
      <w:sz w:val="24"/>
      <w:szCs w:val="24"/>
    </w:rPr>
  </w:style>
  <w:style w:type="paragraph" w:styleId="ListNumber">
    <w:name w:val="List Number"/>
    <w:basedOn w:val="Normal"/>
    <w:uiPriority w:val="11"/>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474747" w:themeColor="accent5" w:themeShade="BF"/>
      <w:u w:val="single"/>
    </w:rPr>
  </w:style>
  <w:style w:type="character" w:styleId="Hyperlink">
    <w:name w:val="Hyperlink"/>
    <w:basedOn w:val="DefaultParagraphFont"/>
    <w:uiPriority w:val="99"/>
    <w:unhideWhenUsed/>
    <w:rsid w:val="00E83E4B"/>
    <w:rPr>
      <w:color w:val="A5A5A5"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DDDDDD" w:themeColor="accent1"/>
        <w:left w:val="single" w:sz="2" w:space="10" w:color="DDDDDD" w:themeColor="accent1"/>
        <w:bottom w:val="single" w:sz="2" w:space="10" w:color="DDDDDD" w:themeColor="accent1"/>
        <w:right w:val="single" w:sz="2" w:space="10" w:color="DDDDDD" w:themeColor="accent1"/>
      </w:pBdr>
      <w:ind w:left="1152" w:right="1152"/>
    </w:pPr>
    <w:rPr>
      <w:i/>
      <w:iCs/>
      <w:color w:val="A5A5A5"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041A6B"/>
    <w:rPr>
      <w:caps/>
      <w:spacing w:val="10"/>
      <w:sz w:val="18"/>
      <w:szCs w:val="18"/>
    </w:rPr>
  </w:style>
  <w:style w:type="character" w:customStyle="1" w:styleId="Heading9Char">
    <w:name w:val="Heading 9 Char"/>
    <w:basedOn w:val="DefaultParagraphFont"/>
    <w:link w:val="Heading9"/>
    <w:uiPriority w:val="9"/>
    <w:semiHidden/>
    <w:rsid w:val="00041A6B"/>
    <w:rPr>
      <w:i/>
      <w:iCs/>
      <w:caps/>
      <w:spacing w:val="10"/>
      <w:sz w:val="18"/>
      <w:szCs w:val="18"/>
    </w:rPr>
  </w:style>
  <w:style w:type="paragraph" w:styleId="Caption">
    <w:name w:val="caption"/>
    <w:basedOn w:val="Normal"/>
    <w:next w:val="Normal"/>
    <w:uiPriority w:val="35"/>
    <w:semiHidden/>
    <w:unhideWhenUsed/>
    <w:qFormat/>
    <w:rsid w:val="00041A6B"/>
    <w:rPr>
      <w:b/>
      <w:bCs/>
      <w:color w:val="A5A5A5" w:themeColor="accent1" w:themeShade="BF"/>
      <w:sz w:val="16"/>
      <w:szCs w:val="16"/>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28220F"/>
    <w:pPr>
      <w:spacing w:after="0"/>
    </w:p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table" w:styleId="TableGrid">
    <w:name w:val="Table Grid"/>
    <w:basedOn w:val="TableNormal"/>
    <w:uiPriority w:val="39"/>
    <w:rsid w:val="00E728D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41A6B"/>
    <w:rPr>
      <w:caps/>
      <w:color w:val="6E6E6E" w:themeColor="accent1" w:themeShade="7F"/>
      <w:spacing w:val="15"/>
    </w:rPr>
  </w:style>
  <w:style w:type="character" w:customStyle="1" w:styleId="Heading4Char">
    <w:name w:val="Heading 4 Char"/>
    <w:basedOn w:val="DefaultParagraphFont"/>
    <w:link w:val="Heading4"/>
    <w:uiPriority w:val="9"/>
    <w:semiHidden/>
    <w:rsid w:val="00041A6B"/>
    <w:rPr>
      <w:caps/>
      <w:color w:val="A5A5A5" w:themeColor="accent1" w:themeShade="BF"/>
      <w:spacing w:val="10"/>
    </w:rPr>
  </w:style>
  <w:style w:type="character" w:customStyle="1" w:styleId="Heading5Char">
    <w:name w:val="Heading 5 Char"/>
    <w:basedOn w:val="DefaultParagraphFont"/>
    <w:link w:val="Heading5"/>
    <w:uiPriority w:val="9"/>
    <w:semiHidden/>
    <w:rsid w:val="00041A6B"/>
    <w:rPr>
      <w:caps/>
      <w:color w:val="A5A5A5" w:themeColor="accent1" w:themeShade="BF"/>
      <w:spacing w:val="10"/>
    </w:rPr>
  </w:style>
  <w:style w:type="character" w:customStyle="1" w:styleId="Heading6Char">
    <w:name w:val="Heading 6 Char"/>
    <w:basedOn w:val="DefaultParagraphFont"/>
    <w:link w:val="Heading6"/>
    <w:uiPriority w:val="9"/>
    <w:semiHidden/>
    <w:rsid w:val="00041A6B"/>
    <w:rPr>
      <w:caps/>
      <w:color w:val="A5A5A5" w:themeColor="accent1" w:themeShade="BF"/>
      <w:spacing w:val="10"/>
    </w:rPr>
  </w:style>
  <w:style w:type="character" w:customStyle="1" w:styleId="Heading7Char">
    <w:name w:val="Heading 7 Char"/>
    <w:basedOn w:val="DefaultParagraphFont"/>
    <w:link w:val="Heading7"/>
    <w:uiPriority w:val="9"/>
    <w:semiHidden/>
    <w:rsid w:val="00041A6B"/>
    <w:rPr>
      <w:caps/>
      <w:color w:val="A5A5A5" w:themeColor="accent1" w:themeShade="BF"/>
      <w:spacing w:val="10"/>
    </w:rPr>
  </w:style>
  <w:style w:type="paragraph" w:styleId="Subtitle">
    <w:name w:val="Subtitle"/>
    <w:basedOn w:val="Normal"/>
    <w:next w:val="Normal"/>
    <w:link w:val="SubtitleChar"/>
    <w:uiPriority w:val="11"/>
    <w:qFormat/>
    <w:rsid w:val="00041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1A6B"/>
    <w:rPr>
      <w:caps/>
      <w:color w:val="595959" w:themeColor="text1" w:themeTint="A6"/>
      <w:spacing w:val="10"/>
      <w:sz w:val="21"/>
      <w:szCs w:val="21"/>
    </w:rPr>
  </w:style>
  <w:style w:type="character" w:styleId="Strong">
    <w:name w:val="Strong"/>
    <w:uiPriority w:val="22"/>
    <w:qFormat/>
    <w:rsid w:val="00041A6B"/>
    <w:rPr>
      <w:b/>
      <w:bCs/>
    </w:rPr>
  </w:style>
  <w:style w:type="character" w:styleId="Emphasis">
    <w:name w:val="Emphasis"/>
    <w:uiPriority w:val="20"/>
    <w:qFormat/>
    <w:rsid w:val="00041A6B"/>
    <w:rPr>
      <w:caps/>
      <w:color w:val="6E6E6E" w:themeColor="accent1" w:themeShade="7F"/>
      <w:spacing w:val="5"/>
    </w:rPr>
  </w:style>
  <w:style w:type="paragraph" w:styleId="NoSpacing">
    <w:name w:val="No Spacing"/>
    <w:uiPriority w:val="1"/>
    <w:qFormat/>
    <w:rsid w:val="00041A6B"/>
    <w:pPr>
      <w:spacing w:after="0" w:line="240" w:lineRule="auto"/>
    </w:pPr>
  </w:style>
  <w:style w:type="paragraph" w:styleId="Quote">
    <w:name w:val="Quote"/>
    <w:basedOn w:val="Normal"/>
    <w:next w:val="Normal"/>
    <w:link w:val="QuoteChar"/>
    <w:uiPriority w:val="29"/>
    <w:qFormat/>
    <w:rsid w:val="00041A6B"/>
    <w:rPr>
      <w:i/>
      <w:iCs/>
      <w:sz w:val="24"/>
      <w:szCs w:val="24"/>
    </w:rPr>
  </w:style>
  <w:style w:type="character" w:customStyle="1" w:styleId="QuoteChar">
    <w:name w:val="Quote Char"/>
    <w:basedOn w:val="DefaultParagraphFont"/>
    <w:link w:val="Quote"/>
    <w:uiPriority w:val="29"/>
    <w:rsid w:val="00041A6B"/>
    <w:rPr>
      <w:i/>
      <w:iCs/>
      <w:sz w:val="24"/>
      <w:szCs w:val="24"/>
    </w:rPr>
  </w:style>
  <w:style w:type="character" w:styleId="SubtleEmphasis">
    <w:name w:val="Subtle Emphasis"/>
    <w:uiPriority w:val="19"/>
    <w:qFormat/>
    <w:rsid w:val="00041A6B"/>
    <w:rPr>
      <w:i/>
      <w:iCs/>
      <w:color w:val="6E6E6E" w:themeColor="accent1" w:themeShade="7F"/>
    </w:rPr>
  </w:style>
  <w:style w:type="character" w:styleId="SubtleReference">
    <w:name w:val="Subtle Reference"/>
    <w:uiPriority w:val="31"/>
    <w:qFormat/>
    <w:rsid w:val="00041A6B"/>
    <w:rPr>
      <w:b/>
      <w:bCs/>
      <w:color w:val="DDDDDD" w:themeColor="accent1"/>
    </w:rPr>
  </w:style>
  <w:style w:type="character" w:styleId="BookTitle">
    <w:name w:val="Book Title"/>
    <w:uiPriority w:val="33"/>
    <w:qFormat/>
    <w:rsid w:val="00041A6B"/>
    <w:rPr>
      <w:b/>
      <w:bCs/>
      <w:i/>
      <w:iCs/>
      <w:spacing w:val="0"/>
    </w:rPr>
  </w:style>
  <w:style w:type="paragraph" w:styleId="ListParagraph">
    <w:name w:val="List Paragraph"/>
    <w:basedOn w:val="Normal"/>
    <w:uiPriority w:val="34"/>
    <w:qFormat/>
    <w:rsid w:val="00DC4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BB5446A8B14DF794C63ABD866858A5"/>
        <w:category>
          <w:name w:val="General"/>
          <w:gallery w:val="placeholder"/>
        </w:category>
        <w:types>
          <w:type w:val="bbPlcHdr"/>
        </w:types>
        <w:behaviors>
          <w:behavior w:val="content"/>
        </w:behaviors>
        <w:guid w:val="{AB2C544B-5DC0-4DFF-BF68-F899DF295540}"/>
      </w:docPartPr>
      <w:docPartBody>
        <w:p w:rsidR="00B82EA8" w:rsidRDefault="00DA10A1">
          <w:pPr>
            <w:pStyle w:val="3EBB5446A8B14DF794C63ABD866858A5"/>
          </w:pPr>
          <w:r>
            <w:t>Objective</w:t>
          </w:r>
        </w:p>
      </w:docPartBody>
    </w:docPart>
    <w:docPart>
      <w:docPartPr>
        <w:name w:val="1ED8D7136B6641D4B4B20B91CDE7D6C2"/>
        <w:category>
          <w:name w:val="General"/>
          <w:gallery w:val="placeholder"/>
        </w:category>
        <w:types>
          <w:type w:val="bbPlcHdr"/>
        </w:types>
        <w:behaviors>
          <w:behavior w:val="content"/>
        </w:behaviors>
        <w:guid w:val="{FA1FDEEB-FBDA-4E40-9382-89E6DFE32E86}"/>
      </w:docPartPr>
      <w:docPartBody>
        <w:p w:rsidR="00B82EA8" w:rsidRDefault="00DA10A1">
          <w:pPr>
            <w:pStyle w:val="1ED8D7136B6641D4B4B20B91CDE7D6C2"/>
          </w:pPr>
          <w:r>
            <w:t>Education</w:t>
          </w:r>
        </w:p>
      </w:docPartBody>
    </w:docPart>
    <w:docPart>
      <w:docPartPr>
        <w:name w:val="CE3C054416284A5EB0D61215251833D2"/>
        <w:category>
          <w:name w:val="General"/>
          <w:gallery w:val="placeholder"/>
        </w:category>
        <w:types>
          <w:type w:val="bbPlcHdr"/>
        </w:types>
        <w:behaviors>
          <w:behavior w:val="content"/>
        </w:behaviors>
        <w:guid w:val="{971D51E7-0214-4437-8842-5804F1269779}"/>
      </w:docPartPr>
      <w:docPartBody>
        <w:p w:rsidR="00B82EA8" w:rsidRDefault="00DA10A1">
          <w:pPr>
            <w:pStyle w:val="CE3C054416284A5EB0D61215251833D2"/>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A0F"/>
    <w:rsid w:val="001A0E95"/>
    <w:rsid w:val="003C6A33"/>
    <w:rsid w:val="00464746"/>
    <w:rsid w:val="005405B5"/>
    <w:rsid w:val="00622402"/>
    <w:rsid w:val="007C1F74"/>
    <w:rsid w:val="0096695A"/>
    <w:rsid w:val="00993760"/>
    <w:rsid w:val="00B82EA8"/>
    <w:rsid w:val="00D13737"/>
    <w:rsid w:val="00DA10A1"/>
    <w:rsid w:val="00EB3624"/>
    <w:rsid w:val="00ED270C"/>
    <w:rsid w:val="00EE4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DBB2B5EC8E497BBD635B00F10AA236">
    <w:name w:val="C7DBB2B5EC8E497BBD635B00F10AA236"/>
  </w:style>
  <w:style w:type="paragraph" w:customStyle="1" w:styleId="56D7FA789EBB4B79A1D50EAE3BA60733">
    <w:name w:val="56D7FA789EBB4B79A1D50EAE3BA60733"/>
  </w:style>
  <w:style w:type="paragraph" w:customStyle="1" w:styleId="00118DF09AB343889D67B92952BB58F7">
    <w:name w:val="00118DF09AB343889D67B92952BB58F7"/>
  </w:style>
  <w:style w:type="paragraph" w:customStyle="1" w:styleId="D183F07921FE4F2AA2D94686DFC2E8A0">
    <w:name w:val="D183F07921FE4F2AA2D94686DFC2E8A0"/>
  </w:style>
  <w:style w:type="paragraph" w:customStyle="1" w:styleId="3EBB5446A8B14DF794C63ABD866858A5">
    <w:name w:val="3EBB5446A8B14DF794C63ABD866858A5"/>
  </w:style>
  <w:style w:type="paragraph" w:customStyle="1" w:styleId="293718D8B91A40D0A869D528648CBB3F">
    <w:name w:val="293718D8B91A40D0A869D528648CBB3F"/>
  </w:style>
  <w:style w:type="paragraph" w:customStyle="1" w:styleId="1ED8D7136B6641D4B4B20B91CDE7D6C2">
    <w:name w:val="1ED8D7136B6641D4B4B20B91CDE7D6C2"/>
  </w:style>
  <w:style w:type="paragraph" w:customStyle="1" w:styleId="F06F985E782848B5A82590C077108B8C">
    <w:name w:val="F06F985E782848B5A82590C077108B8C"/>
  </w:style>
  <w:style w:type="paragraph" w:customStyle="1" w:styleId="59073F3ADB5C484BA49D8454D2EB8836">
    <w:name w:val="59073F3ADB5C484BA49D8454D2EB8836"/>
  </w:style>
  <w:style w:type="paragraph" w:customStyle="1" w:styleId="53C59C0256B04A23A8302D6D7E0A760A">
    <w:name w:val="53C59C0256B04A23A8302D6D7E0A760A"/>
  </w:style>
  <w:style w:type="paragraph" w:customStyle="1" w:styleId="00DEA6B42F7F4CE089F7FED911E15BAE">
    <w:name w:val="00DEA6B42F7F4CE089F7FED911E15BAE"/>
  </w:style>
  <w:style w:type="paragraph" w:customStyle="1" w:styleId="C4E5992B7A734026B5B4A10781D7DEF2">
    <w:name w:val="C4E5992B7A734026B5B4A10781D7DEF2"/>
  </w:style>
  <w:style w:type="paragraph" w:customStyle="1" w:styleId="30713E5C6E344ABB896EDE317C13BF12">
    <w:name w:val="30713E5C6E344ABB896EDE317C13BF12"/>
  </w:style>
  <w:style w:type="paragraph" w:customStyle="1" w:styleId="8FE32E9244C2423583B930A914B91D25">
    <w:name w:val="8FE32E9244C2423583B930A914B91D25"/>
  </w:style>
  <w:style w:type="paragraph" w:customStyle="1" w:styleId="A030CDADCF3C40A181AF4619160558A6">
    <w:name w:val="A030CDADCF3C40A181AF4619160558A6"/>
  </w:style>
  <w:style w:type="paragraph" w:customStyle="1" w:styleId="CE3C054416284A5EB0D61215251833D2">
    <w:name w:val="CE3C054416284A5EB0D61215251833D2"/>
  </w:style>
  <w:style w:type="paragraph" w:customStyle="1" w:styleId="699ABAE2B9BA47D09DBDD9241F577351">
    <w:name w:val="699ABAE2B9BA47D09DBDD9241F577351"/>
  </w:style>
  <w:style w:type="paragraph" w:customStyle="1" w:styleId="16C682E179A3457B85C56120DCBA9A28">
    <w:name w:val="16C682E179A3457B85C56120DCBA9A28"/>
  </w:style>
  <w:style w:type="paragraph" w:customStyle="1" w:styleId="339EB588BA1E4B9F808D080D3F598A63">
    <w:name w:val="339EB588BA1E4B9F808D080D3F598A63"/>
  </w:style>
  <w:style w:type="paragraph" w:customStyle="1" w:styleId="765D862426BC4E228BA33D0A46FC9E94">
    <w:name w:val="765D862426BC4E228BA33D0A46FC9E94"/>
  </w:style>
  <w:style w:type="paragraph" w:customStyle="1" w:styleId="D5E592EF7A664714890535CBC10A161A">
    <w:name w:val="D5E592EF7A664714890535CBC10A161A"/>
  </w:style>
  <w:style w:type="paragraph" w:customStyle="1" w:styleId="1B2224270B7C4935B8F7BCCE434B1051">
    <w:name w:val="1B2224270B7C4935B8F7BCCE434B1051"/>
  </w:style>
  <w:style w:type="paragraph" w:customStyle="1" w:styleId="A94E3D7BEE1C47FEB41B9ABF0F21F0EB">
    <w:name w:val="A94E3D7BEE1C47FEB41B9ABF0F21F0EB"/>
  </w:style>
  <w:style w:type="paragraph" w:customStyle="1" w:styleId="7282844EB8C54638862792388DCA7C6C">
    <w:name w:val="7282844EB8C54638862792388DCA7C6C"/>
  </w:style>
  <w:style w:type="paragraph" w:customStyle="1" w:styleId="3713D65072BC41CBA9AA709DA33DF829">
    <w:name w:val="3713D65072BC41CBA9AA709DA33DF829"/>
  </w:style>
  <w:style w:type="paragraph" w:customStyle="1" w:styleId="7E41A6B6BB754F9E897583CFA61B501D">
    <w:name w:val="7E41A6B6BB754F9E897583CFA61B501D"/>
  </w:style>
  <w:style w:type="paragraph" w:customStyle="1" w:styleId="E9F432411D0B4B0D8F480CD3EC3AD1AD">
    <w:name w:val="E9F432411D0B4B0D8F480CD3EC3AD1AD"/>
  </w:style>
  <w:style w:type="paragraph" w:customStyle="1" w:styleId="A8D6A232E21B4E50B7949766D61AF97A">
    <w:name w:val="A8D6A232E21B4E50B7949766D61AF97A"/>
  </w:style>
  <w:style w:type="paragraph" w:customStyle="1" w:styleId="C4489EE9AACD40398A35DFEBE12F1140">
    <w:name w:val="C4489EE9AACD40398A35DFEBE12F1140"/>
  </w:style>
  <w:style w:type="paragraph" w:customStyle="1" w:styleId="6291D0DED6B44EC4A4FE0ED586DC075D">
    <w:name w:val="6291D0DED6B44EC4A4FE0ED586DC075D"/>
  </w:style>
  <w:style w:type="paragraph" w:customStyle="1" w:styleId="9003D0707A3248E187402B175941527B">
    <w:name w:val="9003D0707A3248E187402B175941527B"/>
  </w:style>
  <w:style w:type="paragraph" w:customStyle="1" w:styleId="D50DADCF63D641EF869CA15B1CAC3C7C">
    <w:name w:val="D50DADCF63D641EF869CA15B1CAC3C7C"/>
  </w:style>
  <w:style w:type="paragraph" w:customStyle="1" w:styleId="7F17003CB9E441EF9B40323A1A941981">
    <w:name w:val="7F17003CB9E441EF9B40323A1A941981"/>
  </w:style>
  <w:style w:type="paragraph" w:customStyle="1" w:styleId="BBF1FE9B453949F39101DAC8F74979F0">
    <w:name w:val="BBF1FE9B453949F39101DAC8F74979F0"/>
    <w:rsid w:val="00EE4A0F"/>
  </w:style>
  <w:style w:type="paragraph" w:customStyle="1" w:styleId="ED9041E295B74470B0E97E289A5092A9">
    <w:name w:val="ED9041E295B74470B0E97E289A5092A9"/>
    <w:rsid w:val="00EE4A0F"/>
  </w:style>
  <w:style w:type="paragraph" w:customStyle="1" w:styleId="74125BDE31FF484395A54AB20F1DE0EA">
    <w:name w:val="74125BDE31FF484395A54AB20F1DE0EA"/>
    <w:rsid w:val="00EE4A0F"/>
  </w:style>
  <w:style w:type="paragraph" w:customStyle="1" w:styleId="2F972AB083AC47B1966311391044F638">
    <w:name w:val="2F972AB083AC47B1966311391044F638"/>
    <w:rsid w:val="00EE4A0F"/>
  </w:style>
  <w:style w:type="paragraph" w:customStyle="1" w:styleId="FE307B0ACFC74C62BFD78CC18477EF41">
    <w:name w:val="FE307B0ACFC74C62BFD78CC18477EF41"/>
    <w:rsid w:val="00B82EA8"/>
  </w:style>
  <w:style w:type="paragraph" w:customStyle="1" w:styleId="3DB3691BAB9A422C92817B4383FC933D">
    <w:name w:val="3DB3691BAB9A422C92817B4383FC933D"/>
    <w:rsid w:val="00D13737"/>
  </w:style>
  <w:style w:type="paragraph" w:customStyle="1" w:styleId="157AB1C3594A41F9812EB0C9236DAAD2">
    <w:name w:val="157AB1C3594A41F9812EB0C9236DAAD2"/>
    <w:rsid w:val="005405B5"/>
  </w:style>
  <w:style w:type="paragraph" w:customStyle="1" w:styleId="E4DCEC4291B940F49AC98E2F8A928487">
    <w:name w:val="E4DCEC4291B940F49AC98E2F8A928487"/>
    <w:rsid w:val="005405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38AEE-9C96-4993-BDC6-1DD465463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426</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user</cp:lastModifiedBy>
  <cp:revision>315</cp:revision>
  <dcterms:created xsi:type="dcterms:W3CDTF">2018-09-18T06:02:00Z</dcterms:created>
  <dcterms:modified xsi:type="dcterms:W3CDTF">2018-12-24T04:37:00Z</dcterms:modified>
  <cp:version/>
</cp:coreProperties>
</file>